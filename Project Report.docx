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A5065" w:rsidRDefault="00634C7F" w:rsidP="00634C7F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4FDC700" wp14:editId="26C8382C">
                    <wp:simplePos x="0" y="0"/>
                    <wp:positionH relativeFrom="margin">
                      <wp:posOffset>-40640</wp:posOffset>
                    </wp:positionH>
                    <wp:positionV relativeFrom="margin">
                      <wp:posOffset>339090</wp:posOffset>
                    </wp:positionV>
                    <wp:extent cx="3943350" cy="2622550"/>
                    <wp:effectExtent l="0" t="0" r="7620" b="635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2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00209">
                                    <w:pPr>
                                      <w:pStyle w:val="Title"/>
                                    </w:pPr>
                                    <w: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2163EE" w:rsidRDefault="005B4CA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C7F">
                                      <w:t>Artificial Intelligence</w:t>
                                    </w:r>
                                  </w:sdtContent>
                                </w:sdt>
                              </w:p>
                              <w:p w:rsidR="00634C7F" w:rsidRPr="00DA5065" w:rsidRDefault="00DA5065" w:rsidP="00634C7F">
                                <w:pPr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CS </w:t>
                                </w:r>
                                <w:r>
                                  <w:rPr>
                                    <w:rFonts w:ascii="Cambria" w:hAnsi="Cambria"/>
                                  </w:rPr>
                                  <w:t>480</w:t>
                                </w:r>
                              </w:p>
                              <w:p w:rsidR="00634C7F" w:rsidRPr="00634C7F" w:rsidRDefault="00634C7F" w:rsidP="00634C7F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DC7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3.2pt;margin-top:26.7pt;width:310.5pt;height:206.5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700209">
                              <w:pPr>
                                <w:pStyle w:val="Title"/>
                              </w:pPr>
                              <w:r>
                                <w:t>Project Report</w:t>
                              </w:r>
                            </w:p>
                          </w:sdtContent>
                        </w:sdt>
                        <w:p w:rsidR="002163EE" w:rsidRDefault="005B4CA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4C7F">
                                <w:t>Artificial Intelligence</w:t>
                              </w:r>
                            </w:sdtContent>
                          </w:sdt>
                        </w:p>
                        <w:p w:rsidR="00634C7F" w:rsidRPr="00DA5065" w:rsidRDefault="00DA5065" w:rsidP="00634C7F">
                          <w:pPr>
                            <w:rPr>
                              <w:rFonts w:ascii="Cambria" w:hAnsi="Cambria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CS </w:t>
                          </w:r>
                          <w:r>
                            <w:rPr>
                              <w:rFonts w:ascii="Cambria" w:hAnsi="Cambria"/>
                            </w:rPr>
                            <w:t>480</w:t>
                          </w:r>
                        </w:p>
                        <w:p w:rsidR="00634C7F" w:rsidRPr="00634C7F" w:rsidRDefault="00634C7F" w:rsidP="00634C7F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A384C9C" wp14:editId="0CDFF1C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DA5065" w:rsidRDefault="005B4CAF">
                                <w:pPr>
                                  <w:pStyle w:val="ContactInfo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AA470306E6F457EBB3D806B518D706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C7F" w:rsidRPr="00DA5065">
                                      <w:rPr>
                                        <w:rFonts w:ascii="Cambria" w:hAnsi="Cambria"/>
                                      </w:rPr>
                                      <w:t>Saba Ghauri</w:t>
                                    </w:r>
                                  </w:sdtContent>
                                </w:sdt>
                                <w:r w:rsidR="003806E6" w:rsidRPr="00DA5065">
                                  <w:rPr>
                                    <w:rFonts w:ascii="Cambria" w:hAnsi="Cambria"/>
                                  </w:rPr>
                                  <w:t> | </w:t>
                                </w:r>
                                <w:r w:rsidR="00634C7F" w:rsidRPr="00DA5065">
                                  <w:rPr>
                                    <w:rFonts w:ascii="Cambria" w:hAnsi="Cambria"/>
                                  </w:rPr>
                                  <w:t>CS480</w:t>
                                </w:r>
                                <w:r w:rsidR="003806E6" w:rsidRPr="00DA5065">
                                  <w:rPr>
                                    <w:rFonts w:ascii="Cambria" w:hAnsi="Cambria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Cambria" w:hAnsi="Cambria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85EF408D83D499880F4CDB0F1F3C7A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34C7F" w:rsidRPr="00DA5065">
                                      <w:rPr>
                                        <w:rFonts w:ascii="Cambria" w:hAnsi="Cambria"/>
                                      </w:rPr>
                                      <w:t>December 6,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84C9C" id="Text Box 20" o:spid="_x0000_s1027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M8rQZH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Pr="00DA5065" w:rsidRDefault="005B4CAF">
                          <w:pPr>
                            <w:pStyle w:val="ContactInfo"/>
                            <w:rPr>
                              <w:rFonts w:ascii="Cambria" w:hAnsi="Cambria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AA470306E6F457EBB3D806B518D706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4C7F" w:rsidRPr="00DA5065">
                                <w:rPr>
                                  <w:rFonts w:ascii="Cambria" w:hAnsi="Cambria"/>
                                </w:rPr>
                                <w:t>Saba Ghauri</w:t>
                              </w:r>
                            </w:sdtContent>
                          </w:sdt>
                          <w:r w:rsidR="003806E6" w:rsidRPr="00DA5065">
                            <w:rPr>
                              <w:rFonts w:ascii="Cambria" w:hAnsi="Cambria"/>
                            </w:rPr>
                            <w:t> | </w:t>
                          </w:r>
                          <w:r w:rsidR="00634C7F" w:rsidRPr="00DA5065">
                            <w:rPr>
                              <w:rFonts w:ascii="Cambria" w:hAnsi="Cambria"/>
                            </w:rPr>
                            <w:t>CS480</w:t>
                          </w:r>
                          <w:r w:rsidR="003806E6" w:rsidRPr="00DA5065">
                            <w:rPr>
                              <w:rFonts w:ascii="Cambria" w:hAnsi="Cambria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Cambria" w:hAnsi="Cambria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685EF408D83D499880F4CDB0F1F3C7A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34C7F" w:rsidRPr="00DA5065">
                                <w:rPr>
                                  <w:rFonts w:ascii="Cambria" w:hAnsi="Cambria"/>
                                </w:rPr>
                                <w:t>December 6,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DA5065" w:rsidRDefault="00DA5065">
      <w:pPr>
        <w:rPr>
          <w:color w:val="auto"/>
        </w:rPr>
      </w:pPr>
      <w:r>
        <w:br w:type="page"/>
      </w:r>
    </w:p>
    <w:p w:rsidR="002163EE" w:rsidRPr="00327841" w:rsidRDefault="00AC548E" w:rsidP="00327841">
      <w:pPr>
        <w:pStyle w:val="NoSpacing"/>
        <w:jc w:val="center"/>
        <w:rPr>
          <w:b/>
          <w:sz w:val="34"/>
          <w:u w:val="double"/>
        </w:rPr>
      </w:pPr>
      <w:r w:rsidRPr="00327841">
        <w:rPr>
          <w:b/>
          <w:sz w:val="34"/>
          <w:u w:val="double"/>
        </w:rPr>
        <w:lastRenderedPageBreak/>
        <w:t>Project Report</w:t>
      </w:r>
    </w:p>
    <w:p w:rsidR="00AC548E" w:rsidRDefault="00AC548E" w:rsidP="00634C7F">
      <w:pPr>
        <w:pStyle w:val="NoSpacing"/>
        <w:rPr>
          <w:sz w:val="24"/>
        </w:rPr>
      </w:pPr>
    </w:p>
    <w:p w:rsidR="00AC548E" w:rsidRDefault="00327841" w:rsidP="00634C7F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Description of t</w:t>
      </w:r>
      <w:r w:rsidRPr="00327841">
        <w:rPr>
          <w:rFonts w:asciiTheme="majorHAnsi" w:hAnsiTheme="majorHAnsi"/>
          <w:b/>
          <w:sz w:val="24"/>
        </w:rPr>
        <w:t>he Ch</w:t>
      </w:r>
      <w:r>
        <w:rPr>
          <w:rFonts w:asciiTheme="majorHAnsi" w:hAnsiTheme="majorHAnsi"/>
          <w:b/>
          <w:sz w:val="24"/>
        </w:rPr>
        <w:t>oose_The_Best_Classifier Method</w:t>
      </w:r>
    </w:p>
    <w:p w:rsidR="00327841" w:rsidRDefault="00327841" w:rsidP="00634C7F">
      <w:pPr>
        <w:pStyle w:val="NoSpacing"/>
        <w:rPr>
          <w:sz w:val="24"/>
        </w:rPr>
      </w:pPr>
    </w:p>
    <w:p w:rsidR="00327841" w:rsidRPr="00327841" w:rsidRDefault="00700209" w:rsidP="00634C7F">
      <w:pPr>
        <w:pStyle w:val="NoSpacing"/>
        <w:rPr>
          <w:sz w:val="24"/>
        </w:rPr>
      </w:pPr>
      <w:r>
        <w:rPr>
          <w:sz w:val="24"/>
        </w:rPr>
        <w:t>We have to select the classifier which gives maximum wealth for each dataset. But the accuracy did not provide any consistent behavior, so I select</w:t>
      </w:r>
      <w:bookmarkStart w:id="5" w:name="_GoBack"/>
      <w:bookmarkEnd w:id="5"/>
      <w:r>
        <w:rPr>
          <w:sz w:val="24"/>
        </w:rPr>
        <w:t xml:space="preserve"> the logistic regression one which at least maximize the overall wealth.</w:t>
      </w:r>
      <w:r w:rsidR="00327841" w:rsidRPr="00327841">
        <w:rPr>
          <w:sz w:val="24"/>
        </w:rPr>
        <w:t xml:space="preserve"> </w:t>
      </w:r>
    </w:p>
    <w:p w:rsidR="00327841" w:rsidRDefault="00327841" w:rsidP="00634C7F">
      <w:pPr>
        <w:pStyle w:val="NoSpacing"/>
        <w:rPr>
          <w:rFonts w:asciiTheme="majorHAnsi" w:hAnsiTheme="majorHAnsi"/>
          <w:b/>
          <w:sz w:val="24"/>
        </w:rPr>
      </w:pPr>
    </w:p>
    <w:p w:rsidR="00327841" w:rsidRDefault="00327841" w:rsidP="00634C7F">
      <w:pPr>
        <w:pStyle w:val="NoSpacing"/>
        <w:rPr>
          <w:sz w:val="24"/>
        </w:rPr>
      </w:pPr>
    </w:p>
    <w:p w:rsidR="00AC548E" w:rsidRPr="00327841" w:rsidRDefault="00327841" w:rsidP="00634C7F">
      <w:pPr>
        <w:pStyle w:val="NoSpacing"/>
        <w:rPr>
          <w:rFonts w:asciiTheme="majorHAnsi" w:hAnsiTheme="majorHAnsi"/>
          <w:b/>
          <w:sz w:val="24"/>
        </w:rPr>
      </w:pPr>
      <w:r w:rsidRPr="00327841">
        <w:rPr>
          <w:rFonts w:asciiTheme="majorHAnsi" w:hAnsiTheme="majorHAnsi"/>
          <w:b/>
          <w:sz w:val="24"/>
        </w:rPr>
        <w:t>SIMULATION RESULTS</w:t>
      </w:r>
    </w:p>
    <w:p w:rsidR="00327841" w:rsidRPr="001128D0" w:rsidRDefault="00327841" w:rsidP="00634C7F">
      <w:pPr>
        <w:pStyle w:val="NoSpacing"/>
        <w:rPr>
          <w:rFonts w:ascii="Arial" w:hAnsi="Arial" w:cs="Arial"/>
          <w:sz w:val="24"/>
        </w:rPr>
      </w:pPr>
    </w:p>
    <w:p w:rsidR="001128D0" w:rsidRPr="001128D0" w:rsidRDefault="001128D0" w:rsidP="001128D0">
      <w:pPr>
        <w:pStyle w:val="NoSpacing"/>
        <w:rPr>
          <w:rFonts w:ascii="Arial" w:hAnsi="Arial" w:cs="Arial"/>
          <w:sz w:val="24"/>
        </w:rPr>
      </w:pPr>
      <w:r w:rsidRPr="001128D0">
        <w:rPr>
          <w:rFonts w:ascii="Arial" w:hAnsi="Arial" w:cs="Arial"/>
          <w:sz w:val="24"/>
        </w:rPr>
        <w:t>C:\WinPython-64bit-2.7.10.1\python-2.7.10.amd64\python.exe "D:/MsCS/Artificial Intelligence CS480/phase3-code-and-data/simulate_agents_phase3.py"</w:t>
      </w:r>
    </w:p>
    <w:p w:rsidR="00327841" w:rsidRDefault="00327841" w:rsidP="001128D0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C:\WinPython-64bit-2.7.10.1\python-2.7.10.amd64\python.exe "D:/MsCS/Artificial Intelligence CS480/phase3-code-and-data/simulate_agents_phase3.py"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LogisticRegression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0.986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BernoulliNB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0.984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SVC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0.794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SIMULATION RESULTS ON dataset1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Wealth (the larger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$1,775,950.00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$1,638,100.00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$1,597,800.00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$1,638,100.00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Log-loss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332.25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373.89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408.29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373.89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0/1 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88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115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149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115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LogisticRegression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0.968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BernoulliNB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0.96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SVC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0.772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SIMULATION RESULTS ON dataset2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Wealth (the larger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$1,507,950.00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$1,717,100.00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$1,537,800.00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$1,717,100.00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Log-loss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553.13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487.71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564.90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487.71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0/1 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250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223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295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223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LogisticRegression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0.898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Accuracy for BernoulliNB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0.92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/////////////////////////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lastRenderedPageBreak/>
        <w:t>Accuracy for SVC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0.864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SIMULATION RESULTS ON dataset3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--------------------------------------------------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Wealth (the larger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$795,950.00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$810,100.00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$1,107,800.00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$810,100.00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Log-loss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571.94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566.91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411.49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566.91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0/1 Loss (the smaller the better)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Agent_bnb: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250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Agent_lr: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255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Agent_svc: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161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Agent_sghauri:</w:t>
      </w:r>
      <w:r w:rsidRPr="00327841">
        <w:rPr>
          <w:rFonts w:ascii="Arial" w:hAnsi="Arial" w:cs="Arial"/>
          <w:sz w:val="24"/>
        </w:rPr>
        <w:tab/>
      </w:r>
      <w:r w:rsidRPr="00327841">
        <w:rPr>
          <w:rFonts w:ascii="Arial" w:hAnsi="Arial" w:cs="Arial"/>
          <w:sz w:val="24"/>
        </w:rPr>
        <w:tab/>
        <w:t>255</w:t>
      </w:r>
    </w:p>
    <w:p w:rsidR="00327841" w:rsidRPr="00327841" w:rsidRDefault="00327841" w:rsidP="00327841">
      <w:pPr>
        <w:pStyle w:val="NoSpacing"/>
        <w:rPr>
          <w:rFonts w:ascii="Arial" w:hAnsi="Arial" w:cs="Arial"/>
          <w:sz w:val="24"/>
        </w:rPr>
      </w:pPr>
    </w:p>
    <w:p w:rsidR="003F0AC5" w:rsidRPr="001128D0" w:rsidRDefault="00327841" w:rsidP="00327841">
      <w:pPr>
        <w:pStyle w:val="NoSpacing"/>
        <w:rPr>
          <w:rFonts w:ascii="Arial" w:hAnsi="Arial" w:cs="Arial"/>
          <w:sz w:val="24"/>
        </w:rPr>
      </w:pPr>
      <w:r w:rsidRPr="00327841">
        <w:rPr>
          <w:rFonts w:ascii="Arial" w:hAnsi="Arial" w:cs="Arial"/>
          <w:sz w:val="24"/>
        </w:rPr>
        <w:t>Process finished with exit code 0</w:t>
      </w:r>
    </w:p>
    <w:p w:rsidR="00AC548E" w:rsidRPr="001128D0" w:rsidRDefault="00AC548E" w:rsidP="00634C7F">
      <w:pPr>
        <w:pStyle w:val="NoSpacing"/>
        <w:rPr>
          <w:rFonts w:ascii="Arial" w:hAnsi="Arial" w:cs="Arial"/>
          <w:sz w:val="22"/>
          <w:szCs w:val="22"/>
        </w:rPr>
      </w:pPr>
    </w:p>
    <w:p w:rsidR="00AC548E" w:rsidRPr="001128D0" w:rsidRDefault="00AC548E" w:rsidP="00634C7F">
      <w:pPr>
        <w:pStyle w:val="NoSpacing"/>
        <w:rPr>
          <w:rFonts w:ascii="Arial" w:hAnsi="Arial" w:cs="Arial"/>
          <w:sz w:val="22"/>
          <w:szCs w:val="22"/>
        </w:rPr>
      </w:pPr>
    </w:p>
    <w:sectPr w:rsidR="00AC548E" w:rsidRPr="001128D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AF" w:rsidRDefault="005B4CAF">
      <w:pPr>
        <w:spacing w:before="0" w:after="0" w:line="240" w:lineRule="auto"/>
      </w:pPr>
      <w:r>
        <w:separator/>
      </w:r>
    </w:p>
  </w:endnote>
  <w:endnote w:type="continuationSeparator" w:id="0">
    <w:p w:rsidR="005B4CAF" w:rsidRDefault="005B4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0020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AF" w:rsidRDefault="005B4CAF">
      <w:pPr>
        <w:spacing w:before="0" w:after="0" w:line="240" w:lineRule="auto"/>
      </w:pPr>
      <w:r>
        <w:separator/>
      </w:r>
    </w:p>
  </w:footnote>
  <w:footnote w:type="continuationSeparator" w:id="0">
    <w:p w:rsidR="005B4CAF" w:rsidRDefault="005B4C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7F"/>
    <w:rsid w:val="001128D0"/>
    <w:rsid w:val="002163EE"/>
    <w:rsid w:val="00327841"/>
    <w:rsid w:val="003806E6"/>
    <w:rsid w:val="003F0AC5"/>
    <w:rsid w:val="005B4CAF"/>
    <w:rsid w:val="00634C7F"/>
    <w:rsid w:val="006704D8"/>
    <w:rsid w:val="00700209"/>
    <w:rsid w:val="00AC548E"/>
    <w:rsid w:val="00D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0D2A-AC74-4FB0-9BBC-DB77AFA7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g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5B"/>
    <w:rsid w:val="00B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9A2DD9828FD04C97869F542177835FBD">
    <w:name w:val="9A2DD9828FD04C97869F542177835FBD"/>
  </w:style>
  <w:style w:type="paragraph" w:customStyle="1" w:styleId="9AA470306E6F457EBB3D806B518D706F">
    <w:name w:val="9AA470306E6F457EBB3D806B518D706F"/>
  </w:style>
  <w:style w:type="paragraph" w:customStyle="1" w:styleId="CEB44F3238F74BFEA3440B1EA0B7482F">
    <w:name w:val="CEB44F3238F74BFEA3440B1EA0B7482F"/>
  </w:style>
  <w:style w:type="paragraph" w:customStyle="1" w:styleId="685EF408D83D499880F4CDB0F1F3C7A6">
    <w:name w:val="685EF408D83D499880F4CDB0F1F3C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93A72-F457-4E49-97E5-900D28F9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Artificial Intelligence</dc:subject>
  <dc:creator>Saba Ghauri</dc:creator>
  <cp:keywords/>
  <cp:lastModifiedBy>Saba Ghauri</cp:lastModifiedBy>
  <cp:revision>1</cp:revision>
  <dcterms:created xsi:type="dcterms:W3CDTF">2015-12-07T04:12:00Z</dcterms:created>
  <dcterms:modified xsi:type="dcterms:W3CDTF">2015-12-07T05:32:00Z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