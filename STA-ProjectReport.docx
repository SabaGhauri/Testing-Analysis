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id w:val="-1793045906"/>
        <w:docPartObj>
          <w:docPartGallery w:val="Cover Pages"/>
          <w:docPartUnique/>
        </w:docPartObj>
      </w:sdtPr>
      <w:sdtEndPr>
        <w:rPr>
          <w:rFonts w:ascii="Arial Rounded MT Bold" w:hAnsi="Arial Rounded MT Bold"/>
          <w:b/>
          <w:color w:val="595959" w:themeColor="text1" w:themeTint="A6"/>
          <w:sz w:val="36"/>
        </w:rPr>
      </w:sdtEndPr>
      <w:sdtContent>
        <w:p w:rsidR="005F07BC" w:rsidRDefault="005F07BC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61EF189E" wp14:editId="2C903DBE">
                    <wp:simplePos x="0" y="0"/>
                    <wp:positionH relativeFrom="margin">
                      <wp:posOffset>95250</wp:posOffset>
                    </wp:positionH>
                    <wp:positionV relativeFrom="margin">
                      <wp:posOffset>63500</wp:posOffset>
                    </wp:positionV>
                    <wp:extent cx="4114800" cy="7506970"/>
                    <wp:effectExtent l="0" t="0" r="11430" b="0"/>
                    <wp:wrapTopAndBottom/>
                    <wp:docPr id="14" name="Text Box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7506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04040" w:themeColor="text1" w:themeTint="BF"/>
                                    <w:sz w:val="144"/>
                                  </w:rPr>
                                  <w:alias w:val="Title"/>
                                  <w:tag w:val=""/>
                                  <w:id w:val="45622217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 w:multiLine="1"/>
                                </w:sdtPr>
                                <w:sdtContent>
                                  <w:p w:rsidR="005F07BC" w:rsidRDefault="005F07BC">
                                    <w:pPr>
                                      <w:pStyle w:val="Title"/>
                                      <w:spacing w:before="0" w:line="204" w:lineRule="auto"/>
                                      <w:jc w:val="left"/>
                                      <w:rPr>
                                        <w:caps/>
                                        <w:color w:val="404040" w:themeColor="text1" w:themeTint="BF"/>
                                        <w:sz w:val="1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04040" w:themeColor="text1" w:themeTint="BF"/>
                                        <w:sz w:val="144"/>
                                      </w:rPr>
                                      <w:t>STA PROJECT REPORT</w:t>
                                    </w:r>
                                  </w:p>
                                </w:sdtContent>
                              </w:sdt>
                              <w:p w:rsidR="005F07BC" w:rsidRPr="005F07BC" w:rsidRDefault="005F07BC">
                                <w:pPr>
                                  <w:pStyle w:val="Subtitle"/>
                                  <w:jc w:val="left"/>
                                  <w:rPr>
                                    <w:rFonts w:ascii="Cambria" w:hAnsi="Cambria"/>
                                    <w:color w:val="007789" w:themeColor="accent1" w:themeShade="BF"/>
                                    <w:sz w:val="56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color w:val="007789" w:themeColor="accent1" w:themeShade="BF"/>
                                      <w:sz w:val="56"/>
                                      <w:szCs w:val="60"/>
                                    </w:rPr>
                                    <w:alias w:val="Subtitle"/>
                                    <w:tag w:val=""/>
                                    <w:id w:val="8605441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5F07BC">
                                      <w:rPr>
                                        <w:rFonts w:ascii="Cambria" w:hAnsi="Cambria"/>
                                        <w:color w:val="007789" w:themeColor="accent1" w:themeShade="BF"/>
                                        <w:sz w:val="56"/>
                                        <w:szCs w:val="60"/>
                                      </w:rPr>
                                      <w:t>CS-589</w:t>
                                    </w:r>
                                  </w:sdtContent>
                                </w:sdt>
                              </w:p>
                              <w:p w:rsidR="005F07BC" w:rsidRPr="005F07BC" w:rsidRDefault="005F07BC">
                                <w:pPr>
                                  <w:pStyle w:val="ContactInfo"/>
                                  <w:spacing w:after="40"/>
                                  <w:jc w:val="left"/>
                                  <w:rPr>
                                    <w:rFonts w:ascii="Cambria" w:hAnsi="Cambria"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Cambria" w:hAnsi="Cambria"/>
                                      <w:sz w:val="48"/>
                                    </w:rPr>
                                    <w:alias w:val="Name"/>
                                    <w:tag w:val=""/>
                                    <w:id w:val="72672769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5F07BC">
                                      <w:rPr>
                                        <w:rFonts w:ascii="Cambria" w:hAnsi="Cambria"/>
                                        <w:sz w:val="48"/>
                                      </w:rPr>
                                      <w:t>Saba Ghauri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mbria" w:hAnsi="Cambria"/>
                                    <w:sz w:val="24"/>
                                  </w:rPr>
                                  <w:alias w:val="Course Title"/>
                                  <w:tag w:val=""/>
                                  <w:id w:val="1513186273"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p w:rsidR="005F07BC" w:rsidRPr="005F07BC" w:rsidRDefault="005F07BC">
                                    <w:pPr>
                                      <w:pStyle w:val="ContactInfo"/>
                                      <w:spacing w:after="40"/>
                                      <w:jc w:val="left"/>
                                      <w:rPr>
                                        <w:rFonts w:ascii="Cambria" w:hAnsi="Cambria"/>
                                        <w:sz w:val="24"/>
                                      </w:rPr>
                                    </w:pPr>
                                    <w:r w:rsidRPr="005F07BC"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>A20336256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mbria" w:hAnsi="Cambria"/>
                                    <w:sz w:val="24"/>
                                  </w:rPr>
                                  <w:alias w:val="Date"/>
                                  <w:tag w:val=""/>
                                  <w:id w:val="-8723659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F07BC" w:rsidRPr="005F07BC" w:rsidRDefault="005F07BC">
                                    <w:pPr>
                                      <w:pStyle w:val="ContactInfo"/>
                                      <w:spacing w:after="40"/>
                                      <w:jc w:val="left"/>
                                      <w:rPr>
                                        <w:rFonts w:ascii="Cambria" w:hAnsi="Cambria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Cambria" w:hAnsi="Cambria"/>
                                        <w:sz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  <wp14:sizeRelV relativeFrom="margin">
                      <wp14:pctHeight>90000</wp14:pctHeight>
                    </wp14:sizeRelV>
                  </wp:anchor>
                </w:drawing>
              </mc:Choice>
              <mc:Fallback>
                <w:pict>
                  <v:shapetype w14:anchorId="61EF189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style="position:absolute;margin-left:7.5pt;margin-top:5pt;width:324pt;height:591.1pt;z-index:251659264;visibility:visible;mso-wrap-style:square;mso-width-percent:800;mso-height-percent:900;mso-wrap-distance-left:9pt;mso-wrap-distance-top:0;mso-wrap-distance-right:9pt;mso-wrap-distance-bottom:0;mso-position-horizontal:absolute;mso-position-horizontal-relative:margin;mso-position-vertical:absolute;mso-position-vertical-relative:margin;mso-width-percent:800;mso-height-percent:9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04040" w:themeColor="text1" w:themeTint="BF"/>
                              <w:sz w:val="144"/>
                            </w:rPr>
                            <w:alias w:val="Title"/>
                            <w:tag w:val=""/>
                            <w:id w:val="45622217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 w:multiLine="1"/>
                          </w:sdtPr>
                          <w:sdtContent>
                            <w:p w:rsidR="005F07BC" w:rsidRDefault="005F07BC">
                              <w:pPr>
                                <w:pStyle w:val="Title"/>
                                <w:spacing w:before="0" w:line="204" w:lineRule="auto"/>
                                <w:jc w:val="left"/>
                                <w:rPr>
                                  <w:caps/>
                                  <w:color w:val="404040" w:themeColor="text1" w:themeTint="BF"/>
                                  <w:sz w:val="144"/>
                                </w:rPr>
                              </w:pPr>
                              <w:r>
                                <w:rPr>
                                  <w:caps/>
                                  <w:color w:val="404040" w:themeColor="text1" w:themeTint="BF"/>
                                  <w:sz w:val="144"/>
                                </w:rPr>
                                <w:t>STA PROJECT REPORT</w:t>
                              </w:r>
                            </w:p>
                          </w:sdtContent>
                        </w:sdt>
                        <w:p w:rsidR="005F07BC" w:rsidRPr="005F07BC" w:rsidRDefault="005F07BC">
                          <w:pPr>
                            <w:pStyle w:val="Subtitle"/>
                            <w:jc w:val="left"/>
                            <w:rPr>
                              <w:rFonts w:ascii="Cambria" w:hAnsi="Cambria"/>
                              <w:color w:val="007789" w:themeColor="accent1" w:themeShade="BF"/>
                              <w:sz w:val="56"/>
                              <w:szCs w:val="60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color w:val="007789" w:themeColor="accent1" w:themeShade="BF"/>
                                <w:sz w:val="56"/>
                                <w:szCs w:val="60"/>
                              </w:rPr>
                              <w:alias w:val="Subtitle"/>
                              <w:tag w:val=""/>
                              <w:id w:val="8605441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5F07BC">
                                <w:rPr>
                                  <w:rFonts w:ascii="Cambria" w:hAnsi="Cambria"/>
                                  <w:color w:val="007789" w:themeColor="accent1" w:themeShade="BF"/>
                                  <w:sz w:val="56"/>
                                  <w:szCs w:val="60"/>
                                </w:rPr>
                                <w:t>CS-589</w:t>
                              </w:r>
                            </w:sdtContent>
                          </w:sdt>
                        </w:p>
                        <w:p w:rsidR="005F07BC" w:rsidRPr="005F07BC" w:rsidRDefault="005F07BC">
                          <w:pPr>
                            <w:pStyle w:val="ContactInfo"/>
                            <w:spacing w:after="40"/>
                            <w:jc w:val="left"/>
                            <w:rPr>
                              <w:rFonts w:ascii="Cambria" w:hAnsi="Cambria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Cambria" w:hAnsi="Cambria"/>
                                <w:sz w:val="48"/>
                              </w:rPr>
                              <w:alias w:val="Name"/>
                              <w:tag w:val=""/>
                              <w:id w:val="72672769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5F07BC">
                                <w:rPr>
                                  <w:rFonts w:ascii="Cambria" w:hAnsi="Cambria"/>
                                  <w:sz w:val="48"/>
                                </w:rPr>
                                <w:t>Saba Ghauri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mbria" w:hAnsi="Cambria"/>
                              <w:sz w:val="24"/>
                            </w:rPr>
                            <w:alias w:val="Course Title"/>
                            <w:tag w:val=""/>
                            <w:id w:val="1513186273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:rsidR="005F07BC" w:rsidRPr="005F07BC" w:rsidRDefault="005F07BC">
                              <w:pPr>
                                <w:pStyle w:val="ContactInfo"/>
                                <w:spacing w:after="4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 w:rsidRPr="005F07BC">
                                <w:rPr>
                                  <w:rFonts w:ascii="Cambria" w:hAnsi="Cambria"/>
                                  <w:sz w:val="24"/>
                                </w:rPr>
                                <w:t>A20336256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Cambria" w:hAnsi="Cambria"/>
                              <w:sz w:val="24"/>
                            </w:rPr>
                            <w:alias w:val="Date"/>
                            <w:tag w:val=""/>
                            <w:id w:val="-8723659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F07BC" w:rsidRPr="005F07BC" w:rsidRDefault="005F07BC">
                              <w:pPr>
                                <w:pStyle w:val="ContactInfo"/>
                                <w:spacing w:after="40"/>
                                <w:jc w:val="left"/>
                                <w:rPr>
                                  <w:rFonts w:ascii="Cambria" w:hAns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5F07BC" w:rsidRDefault="005F07BC">
          <w:pPr>
            <w:rPr>
              <w:rFonts w:ascii="Arial Rounded MT Bold" w:hAnsi="Arial Rounded MT Bold"/>
              <w:b/>
              <w:sz w:val="36"/>
            </w:rPr>
          </w:pPr>
          <w:r>
            <w:rPr>
              <w:rFonts w:ascii="Arial Rounded MT Bold" w:hAnsi="Arial Rounded MT Bold"/>
              <w:b/>
              <w:sz w:val="36"/>
            </w:rPr>
            <w:br w:type="page"/>
          </w:r>
        </w:p>
      </w:sdtContent>
    </w:sdt>
    <w:p w:rsidR="00984EEC" w:rsidRPr="005F07BC" w:rsidRDefault="00176E56" w:rsidP="00984EEC">
      <w:pPr>
        <w:pStyle w:val="NoSpacing"/>
        <w:jc w:val="center"/>
        <w:rPr>
          <w:rStyle w:val="Heading1Char"/>
          <w:rFonts w:eastAsiaTheme="minorHAnsi" w:cstheme="minorBidi"/>
          <w:b/>
          <w:color w:val="auto"/>
          <w:sz w:val="28"/>
        </w:rPr>
      </w:pPr>
      <w:r w:rsidRPr="005F07BC">
        <w:rPr>
          <w:rFonts w:asciiTheme="majorHAnsi" w:hAnsiTheme="majorHAnsi"/>
          <w:b/>
          <w:color w:val="595959" w:themeColor="text1" w:themeTint="A6"/>
          <w:sz w:val="36"/>
        </w:rPr>
        <w:lastRenderedPageBreak/>
        <w:t>PROJECT REPORT</w:t>
      </w:r>
      <w:bookmarkStart w:id="5" w:name="_GoBack"/>
      <w:bookmarkEnd w:id="4"/>
      <w:bookmarkEnd w:id="3"/>
      <w:bookmarkEnd w:id="2"/>
      <w:bookmarkEnd w:id="1"/>
      <w:bookmarkEnd w:id="0"/>
      <w:bookmarkEnd w:id="5"/>
    </w:p>
    <w:p w:rsidR="00C45652" w:rsidRPr="00013FB1" w:rsidRDefault="00984EEC" w:rsidP="00984EEC">
      <w:pPr>
        <w:pStyle w:val="Heading1"/>
        <w:rPr>
          <w:rStyle w:val="Heading1Char"/>
          <w:rFonts w:ascii="Cambria" w:hAnsi="Cambria"/>
          <w:b/>
          <w:color w:val="auto"/>
          <w:u w:val="single"/>
        </w:rPr>
      </w:pPr>
      <w:r w:rsidRPr="00013FB1">
        <w:rPr>
          <w:rStyle w:val="Heading1Char"/>
          <w:rFonts w:ascii="Cambria" w:hAnsi="Cambria"/>
          <w:b/>
          <w:color w:val="auto"/>
          <w:u w:val="single"/>
        </w:rPr>
        <w:t>1 Model-based testing of the GasPump class:</w:t>
      </w:r>
    </w:p>
    <w:p w:rsidR="009935F6" w:rsidRPr="003D7471" w:rsidRDefault="009935F6" w:rsidP="009935F6">
      <w:pPr>
        <w:rPr>
          <w:rFonts w:ascii="Cambria" w:hAnsi="Cambria"/>
        </w:rPr>
      </w:pPr>
    </w:p>
    <w:p w:rsidR="009935F6" w:rsidRPr="00C51D99" w:rsidRDefault="009935F6" w:rsidP="009935F6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 xml:space="preserve"> State 0</w:t>
      </w:r>
      <w:r w:rsidR="00770041" w:rsidRPr="00C51D99">
        <w:rPr>
          <w:rFonts w:ascii="Cambria" w:hAnsi="Cambria"/>
          <w:b/>
          <w:sz w:val="24"/>
        </w:rPr>
        <w:t xml:space="preserve">       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(T1, T2)</w:t>
      </w:r>
      <w:r w:rsidR="00770041" w:rsidRPr="003D7471">
        <w:rPr>
          <w:rFonts w:ascii="Cambria" w:hAnsi="Cambria"/>
        </w:rPr>
        <w:tab/>
        <w:t>Test#1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(T1, T6)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(T1, T20)</w:t>
      </w:r>
      <w:r w:rsidR="00ED4D61" w:rsidRPr="003D7471">
        <w:rPr>
          <w:rFonts w:ascii="Cambria" w:hAnsi="Cambria"/>
        </w:rPr>
        <w:t xml:space="preserve"> Test#5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(T3, T2)</w:t>
      </w:r>
      <w:r w:rsidR="00770041" w:rsidRPr="003D7471">
        <w:rPr>
          <w:rFonts w:ascii="Cambria" w:hAnsi="Cambria"/>
        </w:rPr>
        <w:t xml:space="preserve"> Test#2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(T3, T6)</w:t>
      </w:r>
      <w:r w:rsidR="00ED4D61" w:rsidRPr="003D7471">
        <w:rPr>
          <w:rFonts w:ascii="Cambria" w:hAnsi="Cambria"/>
        </w:rPr>
        <w:t xml:space="preserve"> Test#4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(T3, T20)</w:t>
      </w:r>
      <w:r w:rsidR="00137FF4" w:rsidRPr="003D7471">
        <w:rPr>
          <w:rFonts w:ascii="Cambria" w:hAnsi="Cambria"/>
        </w:rPr>
        <w:t xml:space="preserve"> Test#7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(T5, T2)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(T5, T6)</w:t>
      </w:r>
      <w:r w:rsidR="00ED4D61" w:rsidRPr="003D7471">
        <w:rPr>
          <w:rFonts w:ascii="Cambria" w:hAnsi="Cambria"/>
        </w:rPr>
        <w:t xml:space="preserve"> Test#4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(T5, T20)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(T19, T2)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(T19, T6)</w:t>
      </w:r>
      <w:r w:rsidR="00137FF4" w:rsidRPr="003D7471">
        <w:rPr>
          <w:rFonts w:ascii="Cambria" w:hAnsi="Cambria"/>
        </w:rPr>
        <w:t xml:space="preserve"> Test#9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(T19, T20)</w:t>
      </w:r>
      <w:r w:rsidR="00137FF4" w:rsidRPr="003D7471">
        <w:rPr>
          <w:rFonts w:ascii="Cambria" w:hAnsi="Cambria"/>
        </w:rPr>
        <w:t xml:space="preserve"> Test#6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(T13, T2)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(T13, T6)</w:t>
      </w:r>
      <w:r w:rsidR="00013FB1">
        <w:rPr>
          <w:rFonts w:ascii="Cambria" w:hAnsi="Cambria"/>
        </w:rPr>
        <w:t xml:space="preserve"> </w:t>
      </w:r>
      <w:r w:rsidR="00013FB1" w:rsidRPr="003D7471">
        <w:rPr>
          <w:rFonts w:ascii="Cambria" w:hAnsi="Cambria"/>
        </w:rPr>
        <w:t>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(T13, T20)</w:t>
      </w:r>
      <w:r w:rsidR="00770041" w:rsidRPr="003D7471">
        <w:rPr>
          <w:rFonts w:ascii="Cambria" w:hAnsi="Cambria"/>
        </w:rPr>
        <w:t xml:space="preserve"> Test#1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(T14, T2)</w:t>
      </w:r>
      <w:r w:rsidR="00ED4D61" w:rsidRPr="003D7471">
        <w:rPr>
          <w:rFonts w:ascii="Cambria" w:hAnsi="Cambria"/>
        </w:rPr>
        <w:t xml:space="preserve"> Test#4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(T14, T6)</w:t>
      </w:r>
      <w:r w:rsidR="00137FF4" w:rsidRPr="003D7471">
        <w:rPr>
          <w:rFonts w:ascii="Cambria" w:hAnsi="Cambria"/>
        </w:rPr>
        <w:t xml:space="preserve"> Test#8</w:t>
      </w:r>
    </w:p>
    <w:p w:rsidR="009935F6" w:rsidRDefault="009935F6" w:rsidP="00013FB1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(T14, T20)</w:t>
      </w:r>
      <w:r w:rsidR="00770041" w:rsidRPr="003D7471">
        <w:rPr>
          <w:rFonts w:ascii="Cambria" w:hAnsi="Cambria"/>
        </w:rPr>
        <w:t xml:space="preserve"> Test#2</w:t>
      </w:r>
    </w:p>
    <w:p w:rsidR="00013FB1" w:rsidRPr="003D7471" w:rsidRDefault="00013FB1" w:rsidP="00013FB1">
      <w:pPr>
        <w:pStyle w:val="NoSpacing"/>
        <w:rPr>
          <w:rFonts w:ascii="Cambria" w:hAnsi="Cambria"/>
        </w:rPr>
      </w:pPr>
    </w:p>
    <w:p w:rsidR="009935F6" w:rsidRPr="00C51D99" w:rsidRDefault="009935F6" w:rsidP="009935F6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(T17, T17)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(T17, T16)</w:t>
      </w:r>
      <w:r w:rsidR="00770041" w:rsidRPr="003D7471">
        <w:rPr>
          <w:rFonts w:ascii="Cambria" w:hAnsi="Cambria"/>
        </w:rPr>
        <w:t xml:space="preserve"> Test#1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(T18, T17)</w:t>
      </w:r>
      <w:r w:rsidR="00770041" w:rsidRPr="003D7471">
        <w:rPr>
          <w:rFonts w:ascii="Cambria" w:hAnsi="Cambria"/>
        </w:rPr>
        <w:t xml:space="preserve"> Test#1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</w:t>
      </w:r>
      <w:r w:rsidR="00770041" w:rsidRPr="003D7471">
        <w:rPr>
          <w:rFonts w:ascii="Cambria" w:hAnsi="Cambria"/>
        </w:rPr>
        <w:t>8, T16</w:t>
      </w:r>
      <w:r w:rsidRPr="003D7471">
        <w:rPr>
          <w:rFonts w:ascii="Cambria" w:hAnsi="Cambria"/>
        </w:rPr>
        <w:t>)</w:t>
      </w:r>
      <w:r w:rsidR="00137FF4" w:rsidRPr="003D7471">
        <w:rPr>
          <w:rFonts w:ascii="Cambria" w:hAnsi="Cambria"/>
        </w:rPr>
        <w:t xml:space="preserve"> Test#8</w:t>
      </w:r>
    </w:p>
    <w:p w:rsidR="00770041" w:rsidRPr="00013FB1" w:rsidRDefault="00770041" w:rsidP="009935F6">
      <w:pPr>
        <w:rPr>
          <w:rFonts w:ascii="Cambria" w:hAnsi="Cambria"/>
          <w:sz w:val="14"/>
        </w:rPr>
      </w:pPr>
    </w:p>
    <w:p w:rsidR="00770041" w:rsidRPr="00C51D99" w:rsidRDefault="00770041" w:rsidP="009935F6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2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T2, T3</w:t>
      </w:r>
      <w:r w:rsidRPr="003D7471">
        <w:rPr>
          <w:rFonts w:ascii="Cambria" w:hAnsi="Cambria"/>
        </w:rPr>
        <w:t>)</w:t>
      </w:r>
      <w:r w:rsidR="00770041" w:rsidRPr="003D7471">
        <w:rPr>
          <w:rFonts w:ascii="Cambria" w:hAnsi="Cambria"/>
        </w:rPr>
        <w:t xml:space="preserve"> </w:t>
      </w:r>
      <w:r w:rsidR="00ED4D61" w:rsidRPr="003D7471">
        <w:rPr>
          <w:rFonts w:ascii="Cambria" w:hAnsi="Cambria"/>
        </w:rPr>
        <w:t>Test#2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T2, T4</w:t>
      </w:r>
      <w:r w:rsidRPr="003D7471">
        <w:rPr>
          <w:rFonts w:ascii="Cambria" w:hAnsi="Cambria"/>
        </w:rPr>
        <w:t>)</w:t>
      </w:r>
      <w:r w:rsidR="00770041" w:rsidRPr="003D7471">
        <w:rPr>
          <w:rFonts w:ascii="Cambria" w:hAnsi="Cambria"/>
        </w:rPr>
        <w:t xml:space="preserve"> Test#1</w:t>
      </w:r>
    </w:p>
    <w:p w:rsidR="00770041" w:rsidRPr="00013FB1" w:rsidRDefault="00770041" w:rsidP="009935F6">
      <w:pPr>
        <w:rPr>
          <w:rFonts w:ascii="Cambria" w:hAnsi="Cambria"/>
          <w:sz w:val="12"/>
        </w:rPr>
      </w:pPr>
    </w:p>
    <w:p w:rsidR="00770041" w:rsidRPr="00C51D99" w:rsidRDefault="00770041" w:rsidP="009935F6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T4, T5</w:t>
      </w:r>
      <w:r w:rsidRPr="003D7471">
        <w:rPr>
          <w:rFonts w:ascii="Cambria" w:hAnsi="Cambria"/>
        </w:rPr>
        <w:t>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T4, T15</w:t>
      </w:r>
      <w:r w:rsidRPr="003D7471">
        <w:rPr>
          <w:rFonts w:ascii="Cambria" w:hAnsi="Cambria"/>
        </w:rPr>
        <w:t>)</w:t>
      </w:r>
      <w:r w:rsidR="00ED4D61" w:rsidRPr="003D7471">
        <w:rPr>
          <w:rFonts w:ascii="Cambria" w:hAnsi="Cambria"/>
        </w:rPr>
        <w:t xml:space="preserve"> Test#3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T4, T7</w:t>
      </w:r>
      <w:r w:rsidRPr="003D7471">
        <w:rPr>
          <w:rFonts w:ascii="Cambria" w:hAnsi="Cambria"/>
        </w:rPr>
        <w:t>)</w:t>
      </w:r>
      <w:r w:rsidR="00ED4D61" w:rsidRPr="003D7471">
        <w:rPr>
          <w:rFonts w:ascii="Cambria" w:hAnsi="Cambria"/>
        </w:rPr>
        <w:t xml:space="preserve"> Test#2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T4, T8</w:t>
      </w:r>
      <w:r w:rsidRPr="003D7471">
        <w:rPr>
          <w:rFonts w:ascii="Cambria" w:hAnsi="Cambria"/>
        </w:rPr>
        <w:t>)</w:t>
      </w:r>
      <w:r w:rsidR="00770041" w:rsidRPr="003D7471">
        <w:rPr>
          <w:rFonts w:ascii="Cambria" w:hAnsi="Cambria"/>
        </w:rPr>
        <w:t xml:space="preserve"> Test#1</w:t>
      </w:r>
    </w:p>
    <w:p w:rsidR="009935F6" w:rsidRPr="003D7471" w:rsidRDefault="009935F6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</w:t>
      </w:r>
      <w:r w:rsidR="00770041" w:rsidRPr="003D7471">
        <w:rPr>
          <w:rFonts w:ascii="Cambria" w:hAnsi="Cambria"/>
        </w:rPr>
        <w:t>T6, T5</w:t>
      </w:r>
      <w:r w:rsidRPr="003D7471">
        <w:rPr>
          <w:rFonts w:ascii="Cambria" w:hAnsi="Cambria"/>
        </w:rPr>
        <w:t>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(T6, T15)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(T6, T7)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(T6, T8)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770041">
      <w:pPr>
        <w:rPr>
          <w:rFonts w:ascii="Cambria" w:hAnsi="Cambria"/>
        </w:rPr>
      </w:pPr>
    </w:p>
    <w:p w:rsidR="00770041" w:rsidRPr="00C51D99" w:rsidRDefault="00770041" w:rsidP="00770041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lastRenderedPageBreak/>
        <w:t>(T7, T19)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(T7, T9)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(T7, T18)</w:t>
      </w:r>
      <w:r w:rsidR="00ED4D61" w:rsidRPr="003D7471">
        <w:rPr>
          <w:rFonts w:ascii="Cambria" w:hAnsi="Cambria"/>
        </w:rPr>
        <w:t xml:space="preserve"> Test#2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(T15, T19)</w:t>
      </w:r>
      <w:r w:rsidR="00137FF4" w:rsidRPr="003D7471">
        <w:rPr>
          <w:rFonts w:ascii="Cambria" w:hAnsi="Cambria"/>
        </w:rPr>
        <w:t xml:space="preserve"> Test#9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(T15, T9)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(T15, T18)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(T8, T19)</w:t>
      </w:r>
      <w:r w:rsidR="00137FF4" w:rsidRPr="003D7471">
        <w:rPr>
          <w:rFonts w:ascii="Cambria" w:hAnsi="Cambria"/>
        </w:rPr>
        <w:t xml:space="preserve"> Test#6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(T8, T9)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(T8, T18) Test#1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</w:p>
    <w:p w:rsidR="00770041" w:rsidRPr="00C51D99" w:rsidRDefault="00770041" w:rsidP="00770041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5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(T9, T10)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(T9, T11)</w:t>
      </w:r>
      <w:r w:rsidR="00137FF4" w:rsidRPr="003D7471">
        <w:rPr>
          <w:rFonts w:ascii="Cambria" w:hAnsi="Cambria"/>
        </w:rPr>
        <w:t xml:space="preserve"> Test#8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(T9, T12)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(T10, T10)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(T10, T11)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(T10, T12)</w:t>
      </w:r>
      <w:r w:rsidR="00137FF4" w:rsidRPr="003D7471">
        <w:rPr>
          <w:rFonts w:ascii="Cambria" w:hAnsi="Cambria"/>
        </w:rPr>
        <w:t xml:space="preserve"> Test#10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</w:p>
    <w:p w:rsidR="00770041" w:rsidRPr="00C51D99" w:rsidRDefault="00770041" w:rsidP="00770041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State 6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(T12, T14)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(T12, T13)</w:t>
      </w:r>
      <w:r w:rsidR="00137FF4" w:rsidRPr="003D7471">
        <w:rPr>
          <w:rFonts w:ascii="Cambria" w:hAnsi="Cambria"/>
        </w:rPr>
        <w:t xml:space="preserve"> Test#10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(T11, T14)</w:t>
      </w:r>
      <w:r w:rsidR="00137FF4" w:rsidRPr="003D7471">
        <w:rPr>
          <w:rFonts w:ascii="Cambria" w:hAnsi="Cambria"/>
        </w:rPr>
        <w:t xml:space="preserve"> Test#4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(T11, T13)</w:t>
      </w:r>
      <w:r w:rsidR="00ED4D61" w:rsidRPr="003D7471">
        <w:rPr>
          <w:rFonts w:ascii="Cambria" w:hAnsi="Cambria"/>
        </w:rPr>
        <w:t xml:space="preserve"> Test#3</w:t>
      </w:r>
    </w:p>
    <w:p w:rsidR="00770041" w:rsidRPr="003D7471" w:rsidRDefault="00770041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(T16, T14)</w:t>
      </w:r>
      <w:r w:rsidR="00ED4D61" w:rsidRPr="003D7471">
        <w:rPr>
          <w:rFonts w:ascii="Cambria" w:hAnsi="Cambria"/>
        </w:rPr>
        <w:t xml:space="preserve"> Test#2</w:t>
      </w:r>
    </w:p>
    <w:p w:rsidR="009935F6" w:rsidRPr="003D7471" w:rsidRDefault="00013FB1" w:rsidP="00013FB1">
      <w:pPr>
        <w:pStyle w:val="NoSpacing"/>
        <w:rPr>
          <w:rFonts w:ascii="Cambria" w:hAnsi="Cambria"/>
        </w:rPr>
      </w:pPr>
      <w:r>
        <w:rPr>
          <w:rFonts w:ascii="Cambria" w:hAnsi="Cambria"/>
        </w:rPr>
        <w:t>(T16, T13) Test#1</w:t>
      </w:r>
    </w:p>
    <w:p w:rsidR="00984EEC" w:rsidRPr="00176E56" w:rsidRDefault="00984EEC" w:rsidP="00984EEC">
      <w:pPr>
        <w:pStyle w:val="Heading1"/>
        <w:rPr>
          <w:rFonts w:ascii="Cambria" w:hAnsi="Cambria"/>
          <w:b/>
          <w:color w:val="auto"/>
          <w:u w:val="single"/>
        </w:rPr>
      </w:pPr>
      <w:r w:rsidRPr="00176E56">
        <w:rPr>
          <w:rFonts w:ascii="Cambria" w:hAnsi="Cambria"/>
          <w:b/>
          <w:color w:val="auto"/>
          <w:u w:val="single"/>
        </w:rPr>
        <w:t>2. Testing default (ghost) transitions of the GasPump class</w:t>
      </w:r>
    </w:p>
    <w:p w:rsidR="00013FB1" w:rsidRDefault="00013FB1" w:rsidP="00984EEC">
      <w:pPr>
        <w:rPr>
          <w:rFonts w:ascii="Cambria" w:hAnsi="Cambria"/>
          <w:b/>
          <w:sz w:val="24"/>
        </w:rPr>
      </w:pPr>
    </w:p>
    <w:p w:rsidR="00984EEC" w:rsidRPr="00C51D99" w:rsidRDefault="00C51D99" w:rsidP="00984EEC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Default transitions at State 0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Test#11: Activate 2.5 2.5 2.6 Cancel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Test#12: Activate 2.5 2.5 2.6 Approved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Test#13: Activate 2.5 2.5 2.6 Regular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Test#14: Activate 2.5 2.5 2.6 Super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Test#15: Activate 2.5 2.5 2.6 Diesel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Test#16: Activate 2.5 2.5 2.6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Test#17: Activate 2.5 2.5 2.6 </w:t>
      </w:r>
      <w:proofErr w:type="spellStart"/>
      <w:r w:rsidRPr="003D7471">
        <w:rPr>
          <w:rFonts w:ascii="Cambria" w:hAnsi="Cambria"/>
        </w:rPr>
        <w:t>PumpLiter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Test#18: Activate 2.5 2.5 2.6 </w:t>
      </w:r>
      <w:proofErr w:type="spellStart"/>
      <w:r w:rsidRPr="003D7471">
        <w:rPr>
          <w:rFonts w:ascii="Cambria" w:hAnsi="Cambria"/>
        </w:rPr>
        <w:t>StopPump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Test#18: Activate 2.5 2.5 2.6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Test#19: Activate 2.5 2.5 2.6 Receipt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Test#20: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0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Test#21: Activate 2.5 2.5 2.6 Activate 2.5 2.5 2.6 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>Test#22: Activate 2.5 2.5 2.6 Reject</w:t>
      </w:r>
    </w:p>
    <w:p w:rsidR="00137FF4" w:rsidRPr="003D7471" w:rsidRDefault="00137FF4" w:rsidP="00984EEC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 </w:t>
      </w:r>
    </w:p>
    <w:p w:rsidR="00137FF4" w:rsidRPr="00013FB1" w:rsidRDefault="00013FB1" w:rsidP="00137FF4">
      <w:pPr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Default transitions at State 1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Approved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Test#25: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Reject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Test#26: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Cancel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lastRenderedPageBreak/>
        <w:t xml:space="preserve">Test#28: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Regular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Test#29: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Super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Test#30: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Diesel 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Test#31: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Receipt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Test#32: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Activate 2.5 2.5 2.6</w:t>
      </w:r>
    </w:p>
    <w:p w:rsidR="00137FF4" w:rsidRPr="003D7471" w:rsidRDefault="00137FF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</w:p>
    <w:p w:rsidR="00F84324" w:rsidRPr="00013FB1" w:rsidRDefault="00013FB1" w:rsidP="00F84324">
      <w:pPr>
        <w:rPr>
          <w:rFonts w:ascii="Cambria" w:hAnsi="Cambria"/>
          <w:b/>
          <w:sz w:val="24"/>
        </w:rPr>
      </w:pPr>
      <w:r w:rsidRPr="00013FB1">
        <w:rPr>
          <w:rFonts w:ascii="Cambria" w:hAnsi="Cambria"/>
          <w:b/>
          <w:sz w:val="24"/>
        </w:rPr>
        <w:t>Default transitions at State 2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Test#35: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Activate 2.5 2.5 2.6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Test#36: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Cancel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Test#38: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4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Test#39: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Regular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Test#40: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Diesel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Test#41: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Super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Test#42: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Test#45: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Test#46: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Receipt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</w:p>
    <w:p w:rsidR="00F84324" w:rsidRPr="00013FB1" w:rsidRDefault="00013FB1" w:rsidP="00F84324">
      <w:pPr>
        <w:rPr>
          <w:rFonts w:ascii="Cambria" w:hAnsi="Cambria"/>
          <w:b/>
          <w:sz w:val="24"/>
        </w:rPr>
      </w:pPr>
      <w:r w:rsidRPr="00013FB1">
        <w:rPr>
          <w:rFonts w:ascii="Cambria" w:hAnsi="Cambria"/>
          <w:b/>
          <w:sz w:val="24"/>
        </w:rPr>
        <w:t>Default transitions at State 3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Test#48: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Activate 2.5 2.5 2.6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Test#49: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Test#50: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Approved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Test#51: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Reject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Test#52: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PumpLiter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Test#55: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StopPump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Test#56: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Receipt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Test#58: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013FB1" w:rsidRDefault="00013FB1" w:rsidP="00F84324">
      <w:pPr>
        <w:rPr>
          <w:rFonts w:ascii="Cambria" w:hAnsi="Cambria"/>
          <w:b/>
          <w:sz w:val="24"/>
        </w:rPr>
      </w:pPr>
    </w:p>
    <w:p w:rsidR="00F84324" w:rsidRPr="00013FB1" w:rsidRDefault="00013FB1" w:rsidP="00F84324">
      <w:pPr>
        <w:rPr>
          <w:rFonts w:ascii="Cambria" w:hAnsi="Cambria"/>
          <w:b/>
          <w:sz w:val="24"/>
        </w:rPr>
      </w:pPr>
      <w:r w:rsidRPr="00013FB1">
        <w:rPr>
          <w:rFonts w:ascii="Cambria" w:hAnsi="Cambria"/>
          <w:b/>
          <w:sz w:val="24"/>
        </w:rPr>
        <w:t>Default transitions at State 4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Test#59: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Activate 2.5 2.5 2.6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Test#60: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Test#61: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Approved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Test#62: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Diesel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Regular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Super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Test#65: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PumpLiter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Test#66: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StopPump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Reject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Test#68: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Test#69: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Receipt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Test#70: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F84324" w:rsidRPr="003D7471" w:rsidRDefault="00F84324" w:rsidP="00013FB1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Test#71: Activate 2.5 2.5 2.6 </w:t>
      </w:r>
      <w:proofErr w:type="spellStart"/>
      <w:r w:rsidRPr="003D7471">
        <w:rPr>
          <w:rFonts w:ascii="Cambria" w:hAnsi="Cambria"/>
        </w:rPr>
        <w:t>Pa</w:t>
      </w:r>
      <w:r w:rsidR="00013FB1">
        <w:rPr>
          <w:rFonts w:ascii="Cambria" w:hAnsi="Cambria"/>
        </w:rPr>
        <w:t>yCredit</w:t>
      </w:r>
      <w:proofErr w:type="spellEnd"/>
      <w:r w:rsidR="00013FB1">
        <w:rPr>
          <w:rFonts w:ascii="Cambria" w:hAnsi="Cambria"/>
        </w:rPr>
        <w:t xml:space="preserve"> Approved Diesel </w:t>
      </w:r>
      <w:proofErr w:type="spellStart"/>
      <w:r w:rsidR="00013FB1">
        <w:rPr>
          <w:rFonts w:ascii="Cambria" w:hAnsi="Cambria"/>
        </w:rPr>
        <w:t>TurnOff</w:t>
      </w:r>
      <w:proofErr w:type="spellEnd"/>
    </w:p>
    <w:p w:rsidR="00013FB1" w:rsidRDefault="00013FB1" w:rsidP="00F84324">
      <w:pPr>
        <w:rPr>
          <w:rFonts w:ascii="Cambria" w:hAnsi="Cambria"/>
          <w:b/>
          <w:sz w:val="24"/>
        </w:rPr>
      </w:pPr>
    </w:p>
    <w:p w:rsidR="00013FB1" w:rsidRDefault="00013FB1" w:rsidP="00F84324">
      <w:pPr>
        <w:rPr>
          <w:rFonts w:ascii="Cambria" w:hAnsi="Cambria"/>
          <w:b/>
          <w:sz w:val="24"/>
        </w:rPr>
      </w:pPr>
    </w:p>
    <w:p w:rsidR="00013FB1" w:rsidRDefault="00013FB1" w:rsidP="00F84324">
      <w:pPr>
        <w:rPr>
          <w:rFonts w:ascii="Cambria" w:hAnsi="Cambria"/>
          <w:b/>
          <w:sz w:val="24"/>
        </w:rPr>
      </w:pPr>
    </w:p>
    <w:p w:rsidR="00F84324" w:rsidRPr="00013FB1" w:rsidRDefault="00013FB1" w:rsidP="00F84324">
      <w:pPr>
        <w:rPr>
          <w:rFonts w:ascii="Cambria" w:hAnsi="Cambria"/>
          <w:b/>
          <w:sz w:val="24"/>
        </w:rPr>
      </w:pPr>
      <w:r w:rsidRPr="00013FB1">
        <w:rPr>
          <w:rFonts w:ascii="Cambria" w:hAnsi="Cambria"/>
          <w:b/>
          <w:sz w:val="24"/>
        </w:rPr>
        <w:t>Default transitions at State 5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Test#72: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Activate 2.5 2.5 2.6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Test#73: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Test#74: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Super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Test#75: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Test#76: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Test#77: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Approved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Test#78: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Reject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Test#79: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Diesel 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Test#80: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Regular 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Test#81: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Receipt</w:t>
      </w:r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Test#82: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Test#83: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F84324" w:rsidRPr="003D7471" w:rsidRDefault="00F84324" w:rsidP="00F84324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Test#84: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Cancel</w:t>
      </w:r>
    </w:p>
    <w:p w:rsidR="00F84324" w:rsidRPr="003D7471" w:rsidRDefault="00F84324" w:rsidP="00F84324">
      <w:pPr>
        <w:rPr>
          <w:rFonts w:ascii="Cambria" w:hAnsi="Cambria"/>
        </w:rPr>
      </w:pPr>
    </w:p>
    <w:p w:rsidR="00F84324" w:rsidRPr="00013FB1" w:rsidRDefault="00013FB1" w:rsidP="00F84324">
      <w:pPr>
        <w:rPr>
          <w:rFonts w:ascii="Cambria" w:hAnsi="Cambria"/>
          <w:b/>
          <w:sz w:val="24"/>
        </w:rPr>
      </w:pPr>
      <w:r w:rsidRPr="00013FB1">
        <w:rPr>
          <w:rFonts w:ascii="Cambria" w:hAnsi="Cambria"/>
          <w:b/>
          <w:sz w:val="24"/>
        </w:rPr>
        <w:t>Default transitions at State 6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Test#85: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Activate 2.5 2.5 2.6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Test#86: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Test#87: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Super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Test#88: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StartPump</w:t>
      </w:r>
      <w:proofErr w:type="spellEnd"/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Test#89: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Test#90: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Diesel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Test#91: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Regular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Test#92: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PayCredit</w:t>
      </w:r>
      <w:proofErr w:type="spellEnd"/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Test#93: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Approved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Test#94: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Reject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Test#95: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Cancel</w:t>
      </w:r>
    </w:p>
    <w:p w:rsidR="004010E8" w:rsidRPr="003D7471" w:rsidRDefault="004010E8" w:rsidP="004010E8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Test#96: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137FF4" w:rsidRPr="003D7471" w:rsidRDefault="004010E8" w:rsidP="00176E56">
      <w:pPr>
        <w:pStyle w:val="NoSpacing"/>
        <w:rPr>
          <w:rFonts w:ascii="Cambria" w:hAnsi="Cambria"/>
        </w:rPr>
      </w:pPr>
      <w:r w:rsidRPr="003D7471">
        <w:rPr>
          <w:rFonts w:ascii="Cambria" w:hAnsi="Cambria"/>
        </w:rPr>
        <w:t xml:space="preserve">Test#97: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</w:p>
    <w:p w:rsidR="003D7471" w:rsidRPr="00176E56" w:rsidRDefault="00984EEC" w:rsidP="00176E56">
      <w:pPr>
        <w:pStyle w:val="Heading1"/>
        <w:rPr>
          <w:rFonts w:ascii="Calibri" w:hAnsi="Calibri"/>
          <w:b/>
          <w:color w:val="auto"/>
          <w:u w:val="single"/>
        </w:rPr>
      </w:pPr>
      <w:r w:rsidRPr="00176E56">
        <w:rPr>
          <w:rFonts w:ascii="Calibri" w:hAnsi="Calibri"/>
          <w:b/>
          <w:color w:val="auto"/>
          <w:u w:val="single"/>
        </w:rPr>
        <w:t>3. Multiple-condition testing</w:t>
      </w:r>
    </w:p>
    <w:p w:rsidR="003D7471" w:rsidRPr="00C51D99" w:rsidRDefault="003D7471" w:rsidP="003D7471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1 (k==1</w:t>
      </w:r>
      <w:proofErr w:type="gramStart"/>
      <w:r w:rsidRPr="00C51D99">
        <w:rPr>
          <w:rFonts w:ascii="Cambria" w:hAnsi="Cambria"/>
          <w:b/>
          <w:sz w:val="24"/>
        </w:rPr>
        <w:t>)&amp;</w:t>
      </w:r>
      <w:proofErr w:type="gramEnd"/>
      <w:r w:rsidRPr="00C51D99">
        <w:rPr>
          <w:rFonts w:ascii="Cambria" w:hAnsi="Cambria"/>
          <w:b/>
          <w:sz w:val="24"/>
        </w:rPr>
        <w:t>&amp;(a&gt;0)&amp;&amp;(b&gt;0)&amp;&amp;(d&gt;0)</w:t>
      </w:r>
    </w:p>
    <w:tbl>
      <w:tblPr>
        <w:tblStyle w:val="ReportTable"/>
        <w:tblpPr w:leftFromText="180" w:rightFromText="180" w:vertAnchor="text" w:horzAnchor="margin" w:tblpY="7"/>
        <w:tblW w:w="9506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350"/>
        <w:gridCol w:w="1260"/>
        <w:gridCol w:w="4320"/>
        <w:gridCol w:w="236"/>
      </w:tblGrid>
      <w:tr w:rsidR="003D7471" w:rsidRPr="003D7471" w:rsidTr="003D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4320" w:type="dxa"/>
          </w:tcPr>
          <w:p w:rsidR="003D7471" w:rsidRPr="003D7471" w:rsidRDefault="003D7471" w:rsidP="003D7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36" w:type="dxa"/>
          </w:tcPr>
          <w:p w:rsidR="003D7471" w:rsidRPr="003D7471" w:rsidRDefault="003D7471" w:rsidP="003D74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  <w:b/>
              </w:rPr>
            </w:pPr>
            <w:r w:rsidRPr="003D7471">
              <w:rPr>
                <w:rFonts w:ascii="Cambria" w:hAnsi="Cambria"/>
                <w:b/>
              </w:rPr>
              <w:t>K==1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3D7471">
              <w:rPr>
                <w:rFonts w:ascii="Cambria" w:hAnsi="Cambria"/>
                <w:b/>
              </w:rPr>
              <w:t>a&gt;0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3D7471">
              <w:rPr>
                <w:rFonts w:ascii="Cambria" w:hAnsi="Cambria"/>
                <w:b/>
              </w:rPr>
              <w:t>b&gt;0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3D7471">
              <w:rPr>
                <w:rFonts w:ascii="Cambria" w:hAnsi="Cambria"/>
                <w:b/>
              </w:rPr>
              <w:t>d&gt;0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3D7471">
              <w:rPr>
                <w:rFonts w:ascii="Cambria" w:hAnsi="Cambria"/>
                <w:b/>
              </w:rPr>
              <w:t>Test#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Test#98: Activate 2.5 2.5 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Test#99: Activate 2.5 2.5 -2.6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Test#100: Activate 2.5 -2.5 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Test#101: Activate 2.5 -2.5 -2.6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Test#102: Activate -2.5 2.5 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Test#103: Activate -2.5 2.5 -2.6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Test#104: Activate -2.5 -2.5 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Test#105: Activate -2.5 -2.5 -2.6</w:t>
            </w:r>
          </w:p>
        </w:tc>
      </w:tr>
      <w:tr w:rsidR="003D7471" w:rsidRPr="003D7471" w:rsidTr="003D7471">
        <w:trPr>
          <w:gridAfter w:val="1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F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35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260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4320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Executable(N.E.) because input cannot be taken without activating and once you activate k becomes 1</w:t>
            </w:r>
          </w:p>
        </w:tc>
      </w:tr>
    </w:tbl>
    <w:p w:rsidR="00984EEC" w:rsidRPr="003D7471" w:rsidRDefault="00984EEC" w:rsidP="00984EEC">
      <w:pPr>
        <w:rPr>
          <w:rFonts w:ascii="Cambria" w:hAnsi="Cambria"/>
        </w:rPr>
      </w:pPr>
    </w:p>
    <w:p w:rsidR="00AF78DF" w:rsidRPr="00C51D99" w:rsidRDefault="00AF78DF" w:rsidP="00984EEC">
      <w:pPr>
        <w:rPr>
          <w:rFonts w:ascii="Cambria" w:hAnsi="Cambria"/>
          <w:b/>
          <w:sz w:val="24"/>
        </w:rPr>
      </w:pPr>
    </w:p>
    <w:tbl>
      <w:tblPr>
        <w:tblStyle w:val="ReportTable"/>
        <w:tblW w:w="0" w:type="auto"/>
        <w:tblLook w:val="04A0" w:firstRow="1" w:lastRow="0" w:firstColumn="1" w:lastColumn="0" w:noHBand="0" w:noVBand="1"/>
      </w:tblPr>
      <w:tblGrid>
        <w:gridCol w:w="1222"/>
        <w:gridCol w:w="3454"/>
        <w:gridCol w:w="222"/>
      </w:tblGrid>
      <w:tr w:rsidR="003367CC" w:rsidRPr="003D7471" w:rsidTr="0017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3367CC" w:rsidRDefault="003367CC" w:rsidP="00AF78DF">
            <w:pPr>
              <w:rPr>
                <w:rFonts w:ascii="Cambria" w:hAnsi="Cambria"/>
              </w:rPr>
            </w:pPr>
          </w:p>
          <w:p w:rsidR="00176E56" w:rsidRPr="00176E56" w:rsidRDefault="00176E56" w:rsidP="00AF78DF">
            <w:pPr>
              <w:rPr>
                <w:rFonts w:ascii="Cambria" w:hAnsi="Cambria"/>
                <w:b w:val="0"/>
                <w:sz w:val="24"/>
              </w:rPr>
            </w:pPr>
            <w:r>
              <w:rPr>
                <w:rFonts w:ascii="Cambria" w:hAnsi="Cambria"/>
                <w:b w:val="0"/>
                <w:sz w:val="24"/>
              </w:rPr>
              <w:t>Condition 2</w:t>
            </w:r>
            <w:r w:rsidRPr="00C51D99">
              <w:rPr>
                <w:rFonts w:ascii="Cambria" w:hAnsi="Cambria"/>
                <w:b w:val="0"/>
                <w:sz w:val="24"/>
              </w:rPr>
              <w:t xml:space="preserve"> (</w:t>
            </w:r>
            <w:r>
              <w:rPr>
                <w:rFonts w:ascii="Cambria" w:hAnsi="Cambria"/>
                <w:b w:val="0"/>
                <w:sz w:val="24"/>
              </w:rPr>
              <w:t xml:space="preserve"> k==0)</w:t>
            </w:r>
          </w:p>
        </w:tc>
        <w:tc>
          <w:tcPr>
            <w:tcW w:w="3454" w:type="dxa"/>
          </w:tcPr>
          <w:p w:rsidR="003367CC" w:rsidRDefault="003367CC" w:rsidP="00176E5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  <w:p w:rsidR="00176E56" w:rsidRPr="003D7471" w:rsidRDefault="00176E5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13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176E56">
        <w:trPr>
          <w:gridAfter w:val="1"/>
          <w:wAfter w:w="213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3367CC" w:rsidRPr="00C51D99" w:rsidRDefault="00AF78DF" w:rsidP="00C51D99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K==0</w:t>
            </w:r>
          </w:p>
        </w:tc>
        <w:tc>
          <w:tcPr>
            <w:tcW w:w="3454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176E56">
        <w:trPr>
          <w:gridAfter w:val="1"/>
          <w:wAfter w:w="213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454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Test#106: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</w:p>
        </w:tc>
      </w:tr>
      <w:tr w:rsidR="00AF78DF" w:rsidRPr="003D7471" w:rsidTr="00176E56">
        <w:trPr>
          <w:gridAfter w:val="1"/>
          <w:wAfter w:w="213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454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Test#107: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</w:p>
        </w:tc>
      </w:tr>
    </w:tbl>
    <w:p w:rsidR="00BE50C0" w:rsidRPr="00C51D99" w:rsidRDefault="00BE50C0" w:rsidP="00BE50C0">
      <w:pPr>
        <w:rPr>
          <w:rFonts w:ascii="Cambria" w:hAnsi="Cambria"/>
          <w:b/>
          <w:sz w:val="24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3</w:t>
      </w:r>
      <w:r w:rsidR="00BE50C0" w:rsidRPr="00C51D99">
        <w:rPr>
          <w:rFonts w:ascii="Cambria" w:hAnsi="Cambria"/>
          <w:b/>
          <w:sz w:val="24"/>
        </w:rPr>
        <w:t xml:space="preserve"> </w:t>
      </w:r>
      <w:proofErr w:type="gramStart"/>
      <w:r w:rsidR="00BE50C0" w:rsidRPr="00C51D99">
        <w:rPr>
          <w:rFonts w:ascii="Cambria" w:hAnsi="Cambria"/>
          <w:b/>
          <w:sz w:val="24"/>
        </w:rPr>
        <w:t>(</w:t>
      </w:r>
      <w:r w:rsidRPr="00C51D99">
        <w:rPr>
          <w:rFonts w:ascii="Cambria" w:hAnsi="Cambria"/>
          <w:b/>
          <w:sz w:val="24"/>
        </w:rPr>
        <w:t xml:space="preserve"> k</w:t>
      </w:r>
      <w:proofErr w:type="gramEnd"/>
      <w:r w:rsidRPr="00C51D99">
        <w:rPr>
          <w:rFonts w:ascii="Cambria" w:hAnsi="Cambria"/>
          <w:b/>
          <w:sz w:val="24"/>
        </w:rPr>
        <w:t>==2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815"/>
        <w:gridCol w:w="3690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3690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3367CC" w:rsidRPr="00C51D99" w:rsidRDefault="003367CC" w:rsidP="00A82D36">
            <w:pPr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K==O</w:t>
            </w:r>
          </w:p>
        </w:tc>
        <w:tc>
          <w:tcPr>
            <w:tcW w:w="3690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69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Test#108: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Reject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69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Test#109: Reject</w:t>
            </w:r>
          </w:p>
        </w:tc>
      </w:tr>
    </w:tbl>
    <w:p w:rsidR="003367CC" w:rsidRPr="003D7471" w:rsidRDefault="003367CC" w:rsidP="00BE50C0">
      <w:pPr>
        <w:rPr>
          <w:rFonts w:ascii="Cambria" w:hAnsi="Cambria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4</w:t>
      </w:r>
      <w:r w:rsidR="00BE50C0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(K==3</w:t>
      </w:r>
      <w:proofErr w:type="gramStart"/>
      <w:r w:rsidRPr="00C51D99">
        <w:rPr>
          <w:rFonts w:ascii="Cambria" w:hAnsi="Cambria"/>
          <w:b/>
          <w:sz w:val="24"/>
        </w:rPr>
        <w:t>)|</w:t>
      </w:r>
      <w:proofErr w:type="gramEnd"/>
      <w:r w:rsidRPr="00C51D99">
        <w:rPr>
          <w:rFonts w:ascii="Cambria" w:hAnsi="Cambria"/>
          <w:b/>
          <w:sz w:val="24"/>
        </w:rPr>
        <w:t>|(K==4)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725"/>
        <w:gridCol w:w="786"/>
        <w:gridCol w:w="3624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786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24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3367CC" w:rsidRPr="00C51D99" w:rsidRDefault="003367CC" w:rsidP="00C51D99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K==3</w:t>
            </w:r>
          </w:p>
        </w:tc>
        <w:tc>
          <w:tcPr>
            <w:tcW w:w="786" w:type="dxa"/>
          </w:tcPr>
          <w:p w:rsidR="003367CC" w:rsidRPr="00C51D99" w:rsidRDefault="003367CC" w:rsidP="00C5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K==4</w:t>
            </w:r>
          </w:p>
        </w:tc>
        <w:tc>
          <w:tcPr>
            <w:tcW w:w="3624" w:type="dxa"/>
          </w:tcPr>
          <w:p w:rsidR="003367CC" w:rsidRPr="00C51D99" w:rsidRDefault="003367CC" w:rsidP="00C5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3367CC" w:rsidRPr="003D7471" w:rsidRDefault="003367CC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786" w:type="dxa"/>
          </w:tcPr>
          <w:p w:rsidR="003367CC" w:rsidRPr="003D7471" w:rsidRDefault="003367CC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624" w:type="dxa"/>
          </w:tcPr>
          <w:p w:rsidR="003367CC" w:rsidRPr="003D7471" w:rsidRDefault="00AF78DF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N.E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786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624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Test#110: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Cancel 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786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624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Test#111: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Diesel Cancel 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786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624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Test#112: Activate 2.5 2.5 2.6 Cancel</w:t>
            </w:r>
          </w:p>
        </w:tc>
      </w:tr>
    </w:tbl>
    <w:p w:rsidR="003367CC" w:rsidRPr="003D7471" w:rsidRDefault="003367CC" w:rsidP="00BE50C0">
      <w:pPr>
        <w:rPr>
          <w:rFonts w:ascii="Cambria" w:hAnsi="Cambria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5</w:t>
      </w:r>
      <w:r w:rsidR="00BE50C0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K==0 &amp;&amp; C&gt;0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725"/>
        <w:gridCol w:w="900"/>
        <w:gridCol w:w="3600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900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3600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3367CC" w:rsidRPr="00C51D99" w:rsidRDefault="003367CC" w:rsidP="00AF78DF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K==0</w:t>
            </w:r>
          </w:p>
        </w:tc>
        <w:tc>
          <w:tcPr>
            <w:tcW w:w="900" w:type="dxa"/>
          </w:tcPr>
          <w:p w:rsidR="003367CC" w:rsidRPr="00C51D99" w:rsidRDefault="003367CC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C&gt;0</w:t>
            </w:r>
          </w:p>
        </w:tc>
        <w:tc>
          <w:tcPr>
            <w:tcW w:w="3600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9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60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Test#113: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9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60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Test#114: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-5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9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60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Test#115: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9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600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Test#116: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-5</w:t>
            </w:r>
          </w:p>
        </w:tc>
      </w:tr>
    </w:tbl>
    <w:p w:rsidR="003367CC" w:rsidRDefault="003367CC" w:rsidP="00BE50C0">
      <w:pPr>
        <w:rPr>
          <w:rFonts w:ascii="Cambria" w:hAnsi="Cambria"/>
        </w:rPr>
      </w:pPr>
    </w:p>
    <w:p w:rsidR="00176E56" w:rsidRDefault="00176E56" w:rsidP="00BE50C0">
      <w:pPr>
        <w:rPr>
          <w:rFonts w:ascii="Cambria" w:hAnsi="Cambria"/>
        </w:rPr>
      </w:pPr>
    </w:p>
    <w:p w:rsidR="00176E56" w:rsidRPr="003D7471" w:rsidRDefault="00176E56" w:rsidP="00BE50C0">
      <w:pPr>
        <w:rPr>
          <w:rFonts w:ascii="Cambria" w:hAnsi="Cambria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6</w:t>
      </w:r>
      <w:r w:rsidR="00BE50C0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K==3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3787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3787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C51D99" w:rsidRDefault="003367CC" w:rsidP="00AF78DF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K==3</w:t>
            </w:r>
          </w:p>
        </w:tc>
        <w:tc>
          <w:tcPr>
            <w:tcW w:w="3787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Test#117: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 Regular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Test#118: Activate 2.5 2.5 2.6 Regular</w:t>
            </w:r>
          </w:p>
        </w:tc>
      </w:tr>
    </w:tbl>
    <w:p w:rsidR="003367CC" w:rsidRPr="00C51D99" w:rsidRDefault="003367CC" w:rsidP="00BE50C0">
      <w:pPr>
        <w:rPr>
          <w:rFonts w:ascii="Cambria" w:hAnsi="Cambria"/>
          <w:b/>
          <w:sz w:val="24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7</w:t>
      </w:r>
      <w:r w:rsidR="00BE50C0" w:rsidRPr="00C51D99">
        <w:rPr>
          <w:rFonts w:ascii="Cambria" w:hAnsi="Cambria"/>
          <w:b/>
          <w:sz w:val="24"/>
        </w:rPr>
        <w:t xml:space="preserve"> </w:t>
      </w:r>
      <w:proofErr w:type="gramStart"/>
      <w:r w:rsidR="00BE50C0" w:rsidRPr="00C51D99">
        <w:rPr>
          <w:rFonts w:ascii="Cambria" w:hAnsi="Cambria"/>
          <w:b/>
          <w:sz w:val="24"/>
        </w:rPr>
        <w:t>(</w:t>
      </w:r>
      <w:r w:rsidRPr="00C51D99">
        <w:rPr>
          <w:rFonts w:ascii="Cambria" w:hAnsi="Cambria"/>
          <w:b/>
          <w:sz w:val="24"/>
        </w:rPr>
        <w:t xml:space="preserve"> K</w:t>
      </w:r>
      <w:proofErr w:type="gramEnd"/>
      <w:r w:rsidRPr="00C51D99">
        <w:rPr>
          <w:rFonts w:ascii="Cambria" w:hAnsi="Cambria"/>
          <w:b/>
          <w:sz w:val="24"/>
        </w:rPr>
        <w:t>==4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3787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3787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C51D99" w:rsidRDefault="003367CC" w:rsidP="00AF78DF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K==4</w:t>
            </w:r>
          </w:p>
        </w:tc>
        <w:tc>
          <w:tcPr>
            <w:tcW w:w="3787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Test#119: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Test#120: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</w:p>
        </w:tc>
      </w:tr>
    </w:tbl>
    <w:p w:rsidR="003367CC" w:rsidRPr="003D7471" w:rsidRDefault="003367CC" w:rsidP="00BE50C0">
      <w:pPr>
        <w:rPr>
          <w:rFonts w:ascii="Cambria" w:hAnsi="Cambria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8</w:t>
      </w:r>
      <w:r w:rsidR="00BE50C0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K==5</w:t>
      </w:r>
      <w:r w:rsidR="00BE50C0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0" w:type="auto"/>
        <w:tblInd w:w="-5" w:type="dxa"/>
        <w:tblLook w:val="04A0" w:firstRow="1" w:lastRow="0" w:firstColumn="1" w:lastColumn="0" w:noHBand="0" w:noVBand="1"/>
      </w:tblPr>
      <w:tblGrid>
        <w:gridCol w:w="1438"/>
        <w:gridCol w:w="3787"/>
      </w:tblGrid>
      <w:tr w:rsidR="003367CC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3D7471" w:rsidRDefault="003367CC" w:rsidP="00A82D36">
            <w:pPr>
              <w:rPr>
                <w:rFonts w:ascii="Cambria" w:hAnsi="Cambria"/>
              </w:rPr>
            </w:pPr>
          </w:p>
        </w:tc>
        <w:tc>
          <w:tcPr>
            <w:tcW w:w="3787" w:type="dxa"/>
          </w:tcPr>
          <w:p w:rsidR="003367CC" w:rsidRPr="003D7471" w:rsidRDefault="003367CC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3367CC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367CC" w:rsidRPr="00C51D99" w:rsidRDefault="003367CC" w:rsidP="00AF78DF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K==5</w:t>
            </w:r>
          </w:p>
        </w:tc>
        <w:tc>
          <w:tcPr>
            <w:tcW w:w="3787" w:type="dxa"/>
          </w:tcPr>
          <w:p w:rsidR="003367CC" w:rsidRPr="00C51D99" w:rsidRDefault="003367CC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Test#121: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F78DF" w:rsidRPr="003D7471" w:rsidTr="00AF7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F78DF" w:rsidRPr="003D7471" w:rsidRDefault="00AF78DF" w:rsidP="00AF78DF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3787" w:type="dxa"/>
          </w:tcPr>
          <w:p w:rsidR="00AF78DF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Test#122: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 Regular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</w:tbl>
    <w:p w:rsidR="003367CC" w:rsidRPr="003D7471" w:rsidRDefault="003367CC" w:rsidP="00BE50C0">
      <w:pPr>
        <w:rPr>
          <w:rFonts w:ascii="Cambria" w:hAnsi="Cambria"/>
        </w:rPr>
      </w:pPr>
    </w:p>
    <w:p w:rsidR="00BE50C0" w:rsidRPr="00C51D99" w:rsidRDefault="003367CC" w:rsidP="00BE50C0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9</w:t>
      </w:r>
      <w:r w:rsidR="00BE50C0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(w==1</w:t>
      </w:r>
      <w:proofErr w:type="gramStart"/>
      <w:r w:rsidRPr="00C51D99">
        <w:rPr>
          <w:rFonts w:ascii="Cambria" w:hAnsi="Cambria"/>
          <w:b/>
          <w:sz w:val="24"/>
        </w:rPr>
        <w:t>)|</w:t>
      </w:r>
      <w:proofErr w:type="gramEnd"/>
      <w:r w:rsidRPr="00C51D99">
        <w:rPr>
          <w:rFonts w:ascii="Cambria" w:hAnsi="Cambria"/>
          <w:b/>
          <w:sz w:val="24"/>
        </w:rPr>
        <w:t>|(cash&gt;=price*(L+1))&amp;&amp;(w==0)</w:t>
      </w:r>
      <w:r w:rsidR="00BE50C0" w:rsidRPr="00C51D99">
        <w:rPr>
          <w:rFonts w:ascii="Cambria" w:hAnsi="Cambria"/>
          <w:b/>
          <w:sz w:val="24"/>
        </w:rPr>
        <w:t>)</w:t>
      </w:r>
      <w:r w:rsidR="00A82D36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9511" w:type="dxa"/>
        <w:tblInd w:w="-5" w:type="dxa"/>
        <w:tblLook w:val="04A0" w:firstRow="1" w:lastRow="0" w:firstColumn="1" w:lastColumn="0" w:noHBand="0" w:noVBand="1"/>
      </w:tblPr>
      <w:tblGrid>
        <w:gridCol w:w="732"/>
        <w:gridCol w:w="1941"/>
        <w:gridCol w:w="1069"/>
        <w:gridCol w:w="5533"/>
        <w:gridCol w:w="236"/>
      </w:tblGrid>
      <w:tr w:rsidR="00A82D36" w:rsidRPr="003D7471" w:rsidTr="00AF7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A82D36">
            <w:pPr>
              <w:rPr>
                <w:rFonts w:ascii="Cambria" w:hAnsi="Cambria"/>
              </w:rPr>
            </w:pP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5670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36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82D36" w:rsidRPr="003D7471" w:rsidTr="00AF78DF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C51D99" w:rsidRDefault="00A82D36" w:rsidP="00A82D36">
            <w:pPr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w==1</w:t>
            </w:r>
          </w:p>
        </w:tc>
        <w:tc>
          <w:tcPr>
            <w:tcW w:w="1800" w:type="dxa"/>
          </w:tcPr>
          <w:p w:rsidR="00A82D36" w:rsidRPr="00C51D99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cash&gt;=price*(L+1)</w:t>
            </w:r>
          </w:p>
        </w:tc>
        <w:tc>
          <w:tcPr>
            <w:tcW w:w="1080" w:type="dxa"/>
          </w:tcPr>
          <w:p w:rsidR="00A82D36" w:rsidRPr="00C51D99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w==0</w:t>
            </w:r>
          </w:p>
        </w:tc>
        <w:tc>
          <w:tcPr>
            <w:tcW w:w="5670" w:type="dxa"/>
          </w:tcPr>
          <w:p w:rsidR="00A82D36" w:rsidRPr="00C51D99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82D36" w:rsidRPr="003D7471" w:rsidTr="00176E56">
        <w:trPr>
          <w:gridAfter w:val="1"/>
          <w:wAfter w:w="236" w:type="dxa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5670" w:type="dxa"/>
          </w:tcPr>
          <w:p w:rsidR="00A82D36" w:rsidRPr="003D7471" w:rsidRDefault="00A82D36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N.E.(both w==0 and w==1 cannot be True)</w:t>
            </w:r>
          </w:p>
        </w:tc>
      </w:tr>
      <w:tr w:rsidR="00A82D36" w:rsidRPr="003D7471" w:rsidTr="00AF78DF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5670" w:type="dxa"/>
          </w:tcPr>
          <w:p w:rsidR="00A82D36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Test#123: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50 Cancel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82D36" w:rsidRPr="003D7471" w:rsidTr="00AF78DF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5670" w:type="dxa"/>
          </w:tcPr>
          <w:p w:rsidR="00A82D36" w:rsidRPr="003D7471" w:rsidRDefault="00A82D36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N.E.(both w==0 and w==1 cannot be True)</w:t>
            </w:r>
          </w:p>
        </w:tc>
      </w:tr>
      <w:tr w:rsidR="00A82D36" w:rsidRPr="003D7471" w:rsidTr="00AF78DF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5670" w:type="dxa"/>
          </w:tcPr>
          <w:p w:rsidR="00A82D36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Test#124: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82D36" w:rsidRPr="003D7471" w:rsidTr="00AF78DF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5670" w:type="dxa"/>
          </w:tcPr>
          <w:p w:rsidR="00A82D36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Test#125: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50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82D36" w:rsidRPr="003D7471" w:rsidTr="00AF78DF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5670" w:type="dxa"/>
          </w:tcPr>
          <w:p w:rsidR="00A82D36" w:rsidRPr="003D7471" w:rsidRDefault="00A82D36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N.E.(both w==0 and w==1 cannot be False)</w:t>
            </w:r>
          </w:p>
        </w:tc>
      </w:tr>
      <w:tr w:rsidR="00A82D36" w:rsidRPr="003D7471" w:rsidTr="00AF78DF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lastRenderedPageBreak/>
              <w:t>F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5670" w:type="dxa"/>
          </w:tcPr>
          <w:p w:rsidR="00A82D36" w:rsidRPr="003D7471" w:rsidRDefault="00AF78DF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Test#126: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1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82D36" w:rsidRPr="003D7471" w:rsidTr="00AF78DF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080" w:type="dxa"/>
          </w:tcPr>
          <w:p w:rsidR="00A82D36" w:rsidRPr="003D7471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5670" w:type="dxa"/>
          </w:tcPr>
          <w:p w:rsidR="00A82D36" w:rsidRPr="003D7471" w:rsidRDefault="00A82D36" w:rsidP="00AF78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N.E.(both w==0 and w==1 cannot be False)</w:t>
            </w:r>
          </w:p>
        </w:tc>
      </w:tr>
    </w:tbl>
    <w:p w:rsidR="00A82D36" w:rsidRPr="003D7471" w:rsidRDefault="00A82D36" w:rsidP="00BE50C0">
      <w:pPr>
        <w:rPr>
          <w:rFonts w:ascii="Cambria" w:hAnsi="Cambria"/>
        </w:rPr>
      </w:pPr>
    </w:p>
    <w:p w:rsidR="00A82D36" w:rsidRPr="003D7471" w:rsidRDefault="00A82D36" w:rsidP="00BE50C0">
      <w:pPr>
        <w:rPr>
          <w:rFonts w:ascii="Cambria" w:hAnsi="Cambria"/>
        </w:rPr>
      </w:pPr>
    </w:p>
    <w:p w:rsidR="009935F6" w:rsidRPr="00C51D99" w:rsidRDefault="00BE50C0" w:rsidP="00984EEC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1</w:t>
      </w:r>
      <w:r w:rsidR="00A82D36" w:rsidRPr="00C51D99">
        <w:rPr>
          <w:rFonts w:ascii="Cambria" w:hAnsi="Cambria"/>
          <w:b/>
          <w:sz w:val="24"/>
        </w:rPr>
        <w:t>0</w:t>
      </w:r>
      <w:r w:rsidRPr="00C51D99">
        <w:rPr>
          <w:rFonts w:ascii="Cambria" w:hAnsi="Cambria"/>
          <w:b/>
          <w:sz w:val="24"/>
        </w:rPr>
        <w:t xml:space="preserve"> (</w:t>
      </w:r>
      <w:r w:rsidR="00A82D36" w:rsidRPr="00C51D99">
        <w:rPr>
          <w:rFonts w:ascii="Cambria" w:hAnsi="Cambria"/>
          <w:b/>
          <w:sz w:val="24"/>
        </w:rPr>
        <w:t>cash&lt;price*(L+1)</w:t>
      </w:r>
      <w:r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9606" w:type="dxa"/>
        <w:tblInd w:w="-10" w:type="dxa"/>
        <w:tblLook w:val="04A0" w:firstRow="1" w:lastRow="0" w:firstColumn="1" w:lastColumn="0" w:noHBand="0" w:noVBand="1"/>
      </w:tblPr>
      <w:tblGrid>
        <w:gridCol w:w="732"/>
        <w:gridCol w:w="1843"/>
        <w:gridCol w:w="6795"/>
        <w:gridCol w:w="236"/>
      </w:tblGrid>
      <w:tr w:rsidR="00A82D36" w:rsidRPr="003D7471" w:rsidTr="000A6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3D7471" w:rsidRDefault="00A82D36" w:rsidP="00A82D36">
            <w:pPr>
              <w:rPr>
                <w:rFonts w:ascii="Cambria" w:hAnsi="Cambria"/>
              </w:rPr>
            </w:pPr>
          </w:p>
        </w:tc>
        <w:tc>
          <w:tcPr>
            <w:tcW w:w="1800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6845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36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82D36" w:rsidRPr="003D7471" w:rsidTr="000A68CB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82D36" w:rsidRPr="00C51D99" w:rsidRDefault="00A82D36" w:rsidP="00C51D99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w==0</w:t>
            </w:r>
          </w:p>
        </w:tc>
        <w:tc>
          <w:tcPr>
            <w:tcW w:w="1800" w:type="dxa"/>
          </w:tcPr>
          <w:p w:rsidR="00A82D36" w:rsidRPr="00C51D99" w:rsidRDefault="00A82D36" w:rsidP="00C5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Cash&lt;price*(L+1)</w:t>
            </w:r>
          </w:p>
        </w:tc>
        <w:tc>
          <w:tcPr>
            <w:tcW w:w="6845" w:type="dxa"/>
          </w:tcPr>
          <w:p w:rsidR="00A82D36" w:rsidRPr="00C51D99" w:rsidRDefault="00A82D36" w:rsidP="00C51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AF78DF" w:rsidRPr="003D7471" w:rsidTr="000A68CB">
        <w:trPr>
          <w:gridAfter w:val="1"/>
          <w:wAfter w:w="236" w:type="dxa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6845" w:type="dxa"/>
          </w:tcPr>
          <w:p w:rsidR="00AF78DF" w:rsidRPr="003D7471" w:rsidRDefault="00AF78DF" w:rsidP="000A68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Test#127: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1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F78DF" w:rsidRPr="003D7471" w:rsidTr="000A68CB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8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F </w:t>
            </w:r>
          </w:p>
        </w:tc>
        <w:tc>
          <w:tcPr>
            <w:tcW w:w="6845" w:type="dxa"/>
          </w:tcPr>
          <w:p w:rsidR="00AF78DF" w:rsidRPr="003D7471" w:rsidRDefault="00AF78DF" w:rsidP="000A68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Test#128: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25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F78DF" w:rsidRPr="003D7471" w:rsidTr="000A68CB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8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 </w:t>
            </w:r>
          </w:p>
        </w:tc>
        <w:tc>
          <w:tcPr>
            <w:tcW w:w="6845" w:type="dxa"/>
          </w:tcPr>
          <w:p w:rsidR="00AF78DF" w:rsidRPr="003D7471" w:rsidRDefault="00AF78DF" w:rsidP="000A68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Test#129: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1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AF78DF" w:rsidRPr="003D7471" w:rsidTr="000A68CB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" w:type="dxa"/>
          </w:tcPr>
          <w:p w:rsidR="00AF78DF" w:rsidRPr="003D7471" w:rsidRDefault="00AF78DF" w:rsidP="00C51D99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800" w:type="dxa"/>
          </w:tcPr>
          <w:p w:rsidR="00AF78DF" w:rsidRPr="003D7471" w:rsidRDefault="00AF78DF" w:rsidP="00AF7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6845" w:type="dxa"/>
          </w:tcPr>
          <w:p w:rsidR="00AF78DF" w:rsidRPr="003D7471" w:rsidRDefault="00AF78DF" w:rsidP="000A68C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Test#130: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25 Cancel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</w:tbl>
    <w:p w:rsidR="00A82D36" w:rsidRPr="003D7471" w:rsidRDefault="00A82D36" w:rsidP="00A82D36">
      <w:pPr>
        <w:rPr>
          <w:rFonts w:ascii="Cambria" w:hAnsi="Cambria"/>
        </w:rPr>
      </w:pPr>
    </w:p>
    <w:p w:rsidR="00A82D36" w:rsidRPr="00C51D99" w:rsidRDefault="004010E8" w:rsidP="00A82D36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11</w:t>
      </w:r>
      <w:r w:rsidR="00A82D36" w:rsidRPr="00C51D99">
        <w:rPr>
          <w:rFonts w:ascii="Cambria" w:hAnsi="Cambria"/>
          <w:b/>
          <w:sz w:val="24"/>
        </w:rPr>
        <w:t xml:space="preserve"> (</w:t>
      </w:r>
      <w:r w:rsidRPr="00C51D99">
        <w:rPr>
          <w:rFonts w:ascii="Cambria" w:hAnsi="Cambria"/>
          <w:b/>
          <w:sz w:val="24"/>
        </w:rPr>
        <w:t>(w==0</w:t>
      </w:r>
      <w:proofErr w:type="gramStart"/>
      <w:r w:rsidR="00A82D36" w:rsidRPr="00C51D99">
        <w:rPr>
          <w:rFonts w:ascii="Cambria" w:hAnsi="Cambria"/>
          <w:b/>
          <w:sz w:val="24"/>
        </w:rPr>
        <w:t>)</w:t>
      </w:r>
      <w:r w:rsidRPr="00C51D99">
        <w:rPr>
          <w:rFonts w:ascii="Cambria" w:hAnsi="Cambria"/>
          <w:b/>
          <w:sz w:val="24"/>
        </w:rPr>
        <w:t>&amp;</w:t>
      </w:r>
      <w:proofErr w:type="gramEnd"/>
      <w:r w:rsidRPr="00C51D99">
        <w:rPr>
          <w:rFonts w:ascii="Cambria" w:hAnsi="Cambria"/>
          <w:b/>
          <w:sz w:val="24"/>
        </w:rPr>
        <w:t>&amp;(total&lt;cash)</w:t>
      </w:r>
      <w:r w:rsidR="00A82D36" w:rsidRPr="00C51D99">
        <w:rPr>
          <w:rFonts w:ascii="Cambria" w:hAnsi="Cambria"/>
          <w:b/>
          <w:sz w:val="24"/>
        </w:rPr>
        <w:t>)</w:t>
      </w:r>
    </w:p>
    <w:tbl>
      <w:tblPr>
        <w:tblStyle w:val="ReportTable"/>
        <w:tblW w:w="9662" w:type="dxa"/>
        <w:tblInd w:w="-10" w:type="dxa"/>
        <w:tblLook w:val="04A0" w:firstRow="1" w:lastRow="0" w:firstColumn="1" w:lastColumn="0" w:noHBand="0" w:noVBand="1"/>
      </w:tblPr>
      <w:tblGrid>
        <w:gridCol w:w="1090"/>
        <w:gridCol w:w="1435"/>
        <w:gridCol w:w="6901"/>
        <w:gridCol w:w="236"/>
      </w:tblGrid>
      <w:tr w:rsidR="00A82D36" w:rsidRPr="003D7471" w:rsidTr="00176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A82D36" w:rsidRPr="003D7471" w:rsidRDefault="00A82D36" w:rsidP="00A82D36">
            <w:pPr>
              <w:rPr>
                <w:rFonts w:ascii="Cambria" w:hAnsi="Cambria"/>
              </w:rPr>
            </w:pPr>
          </w:p>
        </w:tc>
        <w:tc>
          <w:tcPr>
            <w:tcW w:w="1435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6901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  <w:tc>
          <w:tcPr>
            <w:tcW w:w="236" w:type="dxa"/>
          </w:tcPr>
          <w:p w:rsidR="00A82D36" w:rsidRPr="003D7471" w:rsidRDefault="00A82D36" w:rsidP="00A82D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A82D36" w:rsidRPr="003D7471" w:rsidTr="00176E56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A82D36" w:rsidRPr="00C51D99" w:rsidRDefault="00A82D36" w:rsidP="003D7471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w==0</w:t>
            </w:r>
          </w:p>
        </w:tc>
        <w:tc>
          <w:tcPr>
            <w:tcW w:w="1435" w:type="dxa"/>
          </w:tcPr>
          <w:p w:rsidR="00A82D36" w:rsidRPr="00C51D99" w:rsidRDefault="004010E8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total&lt;cash</w:t>
            </w:r>
          </w:p>
        </w:tc>
        <w:tc>
          <w:tcPr>
            <w:tcW w:w="6901" w:type="dxa"/>
          </w:tcPr>
          <w:p w:rsidR="00A82D36" w:rsidRPr="00C51D99" w:rsidRDefault="00A82D36" w:rsidP="00A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3D7471" w:rsidRPr="003D7471" w:rsidTr="00176E56">
        <w:trPr>
          <w:gridAfter w:val="1"/>
          <w:wAfter w:w="236" w:type="dxa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435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6901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Test#131: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25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3D7471" w:rsidRPr="003D7471" w:rsidTr="00176E56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1435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F </w:t>
            </w:r>
          </w:p>
        </w:tc>
        <w:tc>
          <w:tcPr>
            <w:tcW w:w="6901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Test#132: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25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3D7471" w:rsidRPr="003D7471" w:rsidTr="00176E56">
        <w:trPr>
          <w:gridAfter w:val="1"/>
          <w:wAfter w:w="236" w:type="dxa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435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 </w:t>
            </w:r>
          </w:p>
        </w:tc>
        <w:tc>
          <w:tcPr>
            <w:tcW w:w="6901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Test#133: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1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3D7471" w:rsidRPr="003D7471" w:rsidTr="00176E56">
        <w:trPr>
          <w:gridAfter w:val="1"/>
          <w:wAfter w:w="236" w:type="dxa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1435" w:type="dxa"/>
          </w:tcPr>
          <w:p w:rsidR="003D7471" w:rsidRPr="003D7471" w:rsidRDefault="003D7471" w:rsidP="003D7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6901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Test#134: Activate 2.5 2.5 2.6 </w:t>
            </w:r>
            <w:proofErr w:type="spellStart"/>
            <w:r w:rsidRPr="003D7471">
              <w:rPr>
                <w:rFonts w:ascii="Cambria" w:hAnsi="Cambria"/>
              </w:rPr>
              <w:t>PayCash</w:t>
            </w:r>
            <w:proofErr w:type="spellEnd"/>
            <w:r w:rsidRPr="003D7471">
              <w:rPr>
                <w:rFonts w:ascii="Cambria" w:hAnsi="Cambria"/>
              </w:rPr>
              <w:t xml:space="preserve"> 25 Cancel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</w:tbl>
    <w:p w:rsidR="00A82D36" w:rsidRPr="003D7471" w:rsidRDefault="00A82D36" w:rsidP="00A82D36">
      <w:pPr>
        <w:rPr>
          <w:rFonts w:ascii="Cambria" w:hAnsi="Cambria"/>
        </w:rPr>
      </w:pPr>
    </w:p>
    <w:p w:rsidR="004010E8" w:rsidRPr="00C51D99" w:rsidRDefault="004010E8" w:rsidP="004010E8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12 (K==6)</w:t>
      </w:r>
    </w:p>
    <w:tbl>
      <w:tblPr>
        <w:tblStyle w:val="ReportTable"/>
        <w:tblW w:w="9450" w:type="dxa"/>
        <w:tblLook w:val="04A0" w:firstRow="1" w:lastRow="0" w:firstColumn="1" w:lastColumn="0" w:noHBand="0" w:noVBand="1"/>
      </w:tblPr>
      <w:tblGrid>
        <w:gridCol w:w="1438"/>
        <w:gridCol w:w="8012"/>
      </w:tblGrid>
      <w:tr w:rsidR="004010E8" w:rsidRPr="003D7471" w:rsidTr="003D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4010E8" w:rsidRPr="003D7471" w:rsidRDefault="004010E8" w:rsidP="000A68CB">
            <w:pPr>
              <w:rPr>
                <w:rFonts w:ascii="Cambria" w:hAnsi="Cambria"/>
              </w:rPr>
            </w:pPr>
          </w:p>
        </w:tc>
        <w:tc>
          <w:tcPr>
            <w:tcW w:w="8012" w:type="dxa"/>
          </w:tcPr>
          <w:p w:rsidR="004010E8" w:rsidRPr="003D7471" w:rsidRDefault="004010E8" w:rsidP="000A6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010E8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4010E8" w:rsidRPr="00C51D99" w:rsidRDefault="003D7471" w:rsidP="003D7471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K==6</w:t>
            </w:r>
          </w:p>
        </w:tc>
        <w:tc>
          <w:tcPr>
            <w:tcW w:w="8012" w:type="dxa"/>
          </w:tcPr>
          <w:p w:rsidR="004010E8" w:rsidRPr="00C51D99" w:rsidRDefault="004010E8" w:rsidP="000A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3D7471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T</w:t>
            </w:r>
          </w:p>
        </w:tc>
        <w:tc>
          <w:tcPr>
            <w:tcW w:w="8012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Test#135: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StopPump</w:t>
            </w:r>
            <w:proofErr w:type="spellEnd"/>
          </w:p>
        </w:tc>
      </w:tr>
      <w:tr w:rsidR="003D7471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8012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Test#136: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StopPump</w:t>
            </w:r>
            <w:proofErr w:type="spellEnd"/>
          </w:p>
        </w:tc>
      </w:tr>
    </w:tbl>
    <w:p w:rsidR="004010E8" w:rsidRPr="003D7471" w:rsidRDefault="004010E8" w:rsidP="004010E8">
      <w:pPr>
        <w:rPr>
          <w:rFonts w:ascii="Cambria" w:hAnsi="Cambria"/>
        </w:rPr>
      </w:pPr>
    </w:p>
    <w:p w:rsidR="004010E8" w:rsidRPr="00C51D99" w:rsidRDefault="004010E8" w:rsidP="004010E8">
      <w:pPr>
        <w:rPr>
          <w:rFonts w:ascii="Cambria" w:hAnsi="Cambria"/>
          <w:b/>
          <w:sz w:val="24"/>
        </w:rPr>
      </w:pPr>
      <w:r w:rsidRPr="00C51D99">
        <w:rPr>
          <w:rFonts w:ascii="Cambria" w:hAnsi="Cambria"/>
          <w:b/>
          <w:sz w:val="24"/>
        </w:rPr>
        <w:t>Condition 13 (K==7)</w:t>
      </w:r>
    </w:p>
    <w:tbl>
      <w:tblPr>
        <w:tblStyle w:val="ReportTable"/>
        <w:tblW w:w="9450" w:type="dxa"/>
        <w:tblLook w:val="04A0" w:firstRow="1" w:lastRow="0" w:firstColumn="1" w:lastColumn="0" w:noHBand="0" w:noVBand="1"/>
      </w:tblPr>
      <w:tblGrid>
        <w:gridCol w:w="1438"/>
        <w:gridCol w:w="8012"/>
      </w:tblGrid>
      <w:tr w:rsidR="004010E8" w:rsidRPr="003D7471" w:rsidTr="003D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4010E8" w:rsidRPr="003D7471" w:rsidRDefault="004010E8" w:rsidP="000A68CB">
            <w:pPr>
              <w:rPr>
                <w:rFonts w:ascii="Cambria" w:hAnsi="Cambria"/>
              </w:rPr>
            </w:pPr>
          </w:p>
        </w:tc>
        <w:tc>
          <w:tcPr>
            <w:tcW w:w="8012" w:type="dxa"/>
          </w:tcPr>
          <w:p w:rsidR="004010E8" w:rsidRPr="003D7471" w:rsidRDefault="004010E8" w:rsidP="000A68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4010E8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4010E8" w:rsidRPr="00C51D99" w:rsidRDefault="003D7471" w:rsidP="003D7471">
            <w:pPr>
              <w:jc w:val="center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K==7</w:t>
            </w:r>
          </w:p>
        </w:tc>
        <w:tc>
          <w:tcPr>
            <w:tcW w:w="8012" w:type="dxa"/>
          </w:tcPr>
          <w:p w:rsidR="004010E8" w:rsidRPr="00C51D99" w:rsidRDefault="004010E8" w:rsidP="000A68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</w:rPr>
            </w:pPr>
            <w:r w:rsidRPr="00C51D99">
              <w:rPr>
                <w:rFonts w:ascii="Cambria" w:hAnsi="Cambria"/>
                <w:b/>
              </w:rPr>
              <w:t>Test#</w:t>
            </w:r>
          </w:p>
        </w:tc>
      </w:tr>
      <w:tr w:rsidR="003D7471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lastRenderedPageBreak/>
              <w:t>T</w:t>
            </w:r>
          </w:p>
        </w:tc>
        <w:tc>
          <w:tcPr>
            <w:tcW w:w="8012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Test#137: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  <w:tr w:rsidR="003D7471" w:rsidRPr="003D7471" w:rsidTr="003D74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3D7471" w:rsidRPr="003D7471" w:rsidRDefault="003D7471" w:rsidP="003D7471">
            <w:pPr>
              <w:jc w:val="center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>F</w:t>
            </w:r>
          </w:p>
        </w:tc>
        <w:tc>
          <w:tcPr>
            <w:tcW w:w="8012" w:type="dxa"/>
          </w:tcPr>
          <w:p w:rsidR="003D7471" w:rsidRPr="003D7471" w:rsidRDefault="003D7471" w:rsidP="003D74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3D7471">
              <w:rPr>
                <w:rFonts w:ascii="Cambria" w:hAnsi="Cambria"/>
              </w:rPr>
              <w:t xml:space="preserve">Test#138: Activate 2.5 2.5 2.6 </w:t>
            </w:r>
            <w:proofErr w:type="spellStart"/>
            <w:r w:rsidRPr="003D7471">
              <w:rPr>
                <w:rFonts w:ascii="Cambria" w:hAnsi="Cambria"/>
              </w:rPr>
              <w:t>PayCredit</w:t>
            </w:r>
            <w:proofErr w:type="spellEnd"/>
            <w:r w:rsidRPr="003D7471">
              <w:rPr>
                <w:rFonts w:ascii="Cambria" w:hAnsi="Cambria"/>
              </w:rPr>
              <w:t xml:space="preserve"> Approved Regular </w:t>
            </w:r>
            <w:proofErr w:type="spellStart"/>
            <w:r w:rsidRPr="003D7471">
              <w:rPr>
                <w:rFonts w:ascii="Cambria" w:hAnsi="Cambria"/>
              </w:rPr>
              <w:t>StartPump</w:t>
            </w:r>
            <w:proofErr w:type="spellEnd"/>
            <w:r w:rsidRPr="003D7471">
              <w:rPr>
                <w:rFonts w:ascii="Cambria" w:hAnsi="Cambria"/>
              </w:rPr>
              <w:t xml:space="preserve"> </w:t>
            </w:r>
            <w:proofErr w:type="spellStart"/>
            <w:r w:rsidRPr="003D7471">
              <w:rPr>
                <w:rFonts w:ascii="Cambria" w:hAnsi="Cambria"/>
              </w:rPr>
              <w:t>PumpLiter</w:t>
            </w:r>
            <w:proofErr w:type="spellEnd"/>
          </w:p>
        </w:tc>
      </w:tr>
    </w:tbl>
    <w:p w:rsidR="00A82D36" w:rsidRPr="003D7471" w:rsidRDefault="00A82D36" w:rsidP="00984EEC">
      <w:pPr>
        <w:rPr>
          <w:rFonts w:ascii="Cambria" w:hAnsi="Cambria"/>
        </w:rPr>
      </w:pPr>
    </w:p>
    <w:p w:rsidR="00984EEC" w:rsidRPr="00176E56" w:rsidRDefault="00984EEC" w:rsidP="00984EEC">
      <w:pPr>
        <w:pStyle w:val="Heading1"/>
        <w:rPr>
          <w:rFonts w:ascii="Cambria" w:hAnsi="Cambria"/>
          <w:b/>
          <w:color w:val="auto"/>
          <w:u w:val="single"/>
        </w:rPr>
      </w:pPr>
      <w:r w:rsidRPr="00176E56">
        <w:rPr>
          <w:rFonts w:ascii="Cambria" w:hAnsi="Cambria"/>
          <w:b/>
          <w:color w:val="auto"/>
          <w:u w:val="single"/>
        </w:rPr>
        <w:t xml:space="preserve">4. A Test Suit </w:t>
      </w:r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Test#1: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Receipt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Test#3: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Reject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Regular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Test#3: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5.0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Receipt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Cancel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Regular Cancel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Diesel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Receipt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Cancel </w:t>
      </w:r>
      <w:proofErr w:type="spellStart"/>
      <w:r w:rsidRPr="003D7471">
        <w:rPr>
          <w:rFonts w:ascii="Cambria" w:hAnsi="Cambria"/>
        </w:rPr>
        <w:t>TurnOff</w:t>
      </w:r>
      <w:proofErr w:type="spellEnd"/>
      <w:r w:rsidRPr="003D7471">
        <w:rPr>
          <w:rFonts w:ascii="Cambria" w:hAnsi="Cambria"/>
        </w:rPr>
        <w:t xml:space="preserve">  </w:t>
      </w:r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Test#4: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Reject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1 Regular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Cancel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Turnoff </w:t>
      </w:r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Test#5: Activate 2.5 2.5 2.6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Test#6: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3 Super Cancel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Test#7: Activate 2.5 2.5 2.6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Reject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Test#8: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10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Cancel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Regular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NoReceipt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2F45F8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Test#9: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1 Cancel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Diesel Cancel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Cancel </w:t>
      </w:r>
      <w:proofErr w:type="spellStart"/>
      <w:r w:rsidRPr="003D7471">
        <w:rPr>
          <w:rFonts w:ascii="Cambria" w:hAnsi="Cambria"/>
        </w:rPr>
        <w:t>PayCredit</w:t>
      </w:r>
      <w:proofErr w:type="spellEnd"/>
      <w:r w:rsidRPr="003D7471">
        <w:rPr>
          <w:rFonts w:ascii="Cambria" w:hAnsi="Cambria"/>
        </w:rPr>
        <w:t xml:space="preserve"> Approved Super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StopPump</w:t>
      </w:r>
      <w:proofErr w:type="spellEnd"/>
      <w:r w:rsidRPr="003D7471">
        <w:rPr>
          <w:rFonts w:ascii="Cambria" w:hAnsi="Cambria"/>
        </w:rPr>
        <w:t xml:space="preserve"> Receipt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984EEC" w:rsidRPr="003D7471" w:rsidRDefault="002F45F8" w:rsidP="002F45F8">
      <w:pPr>
        <w:rPr>
          <w:rFonts w:ascii="Cambria" w:hAnsi="Cambria"/>
        </w:rPr>
      </w:pPr>
      <w:r w:rsidRPr="003D7471">
        <w:rPr>
          <w:rFonts w:ascii="Cambria" w:hAnsi="Cambria"/>
        </w:rPr>
        <w:t xml:space="preserve">Test#10: Activate 2.5 2.5 2.6 </w:t>
      </w:r>
      <w:proofErr w:type="spellStart"/>
      <w:r w:rsidRPr="003D7471">
        <w:rPr>
          <w:rFonts w:ascii="Cambria" w:hAnsi="Cambria"/>
        </w:rPr>
        <w:t>PayCash</w:t>
      </w:r>
      <w:proofErr w:type="spellEnd"/>
      <w:r w:rsidRPr="003D7471">
        <w:rPr>
          <w:rFonts w:ascii="Cambria" w:hAnsi="Cambria"/>
        </w:rPr>
        <w:t xml:space="preserve"> 5 Regular </w:t>
      </w:r>
      <w:proofErr w:type="spellStart"/>
      <w:r w:rsidRPr="003D7471">
        <w:rPr>
          <w:rFonts w:ascii="Cambria" w:hAnsi="Cambria"/>
        </w:rPr>
        <w:t>StartPump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</w:t>
      </w:r>
      <w:proofErr w:type="spellStart"/>
      <w:r w:rsidRPr="003D7471">
        <w:rPr>
          <w:rFonts w:ascii="Cambria" w:hAnsi="Cambria"/>
        </w:rPr>
        <w:t>PumpLiter</w:t>
      </w:r>
      <w:proofErr w:type="spellEnd"/>
      <w:r w:rsidRPr="003D7471">
        <w:rPr>
          <w:rFonts w:ascii="Cambria" w:hAnsi="Cambria"/>
        </w:rPr>
        <w:t xml:space="preserve"> Receipt </w:t>
      </w:r>
      <w:proofErr w:type="spellStart"/>
      <w:r w:rsidRPr="003D7471">
        <w:rPr>
          <w:rFonts w:ascii="Cambria" w:hAnsi="Cambria"/>
        </w:rPr>
        <w:t>TurnOff</w:t>
      </w:r>
      <w:proofErr w:type="spellEnd"/>
    </w:p>
    <w:p w:rsidR="000B3F18" w:rsidRPr="003D7471" w:rsidRDefault="000B3F18" w:rsidP="00013FB1">
      <w:r w:rsidRPr="003D7471">
        <w:t>Test#11: Activate 2.5 2.5 2.6 Cancel</w:t>
      </w:r>
    </w:p>
    <w:p w:rsidR="000B3F18" w:rsidRPr="003D7471" w:rsidRDefault="000B3F18" w:rsidP="00013FB1">
      <w:r w:rsidRPr="003D7471">
        <w:t>Test#12: Activate 2.5 2.5 2.6 Approved</w:t>
      </w:r>
    </w:p>
    <w:p w:rsidR="000B3F18" w:rsidRPr="003D7471" w:rsidRDefault="000B3F18" w:rsidP="00013FB1">
      <w:r w:rsidRPr="003D7471">
        <w:t>Test#13: Activate 2.5 2.5 2.6 Regular</w:t>
      </w:r>
    </w:p>
    <w:p w:rsidR="000B3F18" w:rsidRPr="003D7471" w:rsidRDefault="000B3F18" w:rsidP="00013FB1">
      <w:r w:rsidRPr="003D7471">
        <w:t>Test#14: Activate 2.5 2.5 2.6 Super</w:t>
      </w:r>
    </w:p>
    <w:p w:rsidR="000B3F18" w:rsidRPr="003D7471" w:rsidRDefault="000B3F18" w:rsidP="00013FB1">
      <w:r w:rsidRPr="003D7471">
        <w:t>Test#15: Activate 2.5 2.5 2.6 Diesel</w:t>
      </w:r>
    </w:p>
    <w:p w:rsidR="000B3F18" w:rsidRPr="003D7471" w:rsidRDefault="000B3F18" w:rsidP="00013FB1">
      <w:r w:rsidRPr="003D7471">
        <w:t xml:space="preserve">Test#16: Activate 2.5 2.5 2.6 </w:t>
      </w:r>
      <w:proofErr w:type="spellStart"/>
      <w:r w:rsidRPr="003D7471">
        <w:t>StartPump</w:t>
      </w:r>
      <w:proofErr w:type="spellEnd"/>
    </w:p>
    <w:p w:rsidR="000B3F18" w:rsidRPr="003D7471" w:rsidRDefault="000B3F18" w:rsidP="00013FB1">
      <w:r w:rsidRPr="003D7471">
        <w:t xml:space="preserve">Test#17: Activate 2.5 2.5 2.6 </w:t>
      </w:r>
      <w:proofErr w:type="spellStart"/>
      <w:r w:rsidRPr="003D7471">
        <w:t>PumpLiter</w:t>
      </w:r>
      <w:proofErr w:type="spellEnd"/>
    </w:p>
    <w:p w:rsidR="000B3F18" w:rsidRPr="003D7471" w:rsidRDefault="000B3F18" w:rsidP="00013FB1">
      <w:r w:rsidRPr="003D7471">
        <w:t xml:space="preserve">Test#18: Activate 2.5 2.5 2.6 </w:t>
      </w:r>
      <w:proofErr w:type="spellStart"/>
      <w:r w:rsidRPr="003D7471">
        <w:t>StopPump</w:t>
      </w:r>
      <w:proofErr w:type="spellEnd"/>
    </w:p>
    <w:p w:rsidR="000B3F18" w:rsidRPr="003D7471" w:rsidRDefault="000B3F18" w:rsidP="00013FB1">
      <w:r w:rsidRPr="003D7471">
        <w:t xml:space="preserve">Test#18: Activate 2.5 2.5 2.6 </w:t>
      </w:r>
      <w:proofErr w:type="spellStart"/>
      <w:r w:rsidRPr="003D7471">
        <w:t>NoReceipt</w:t>
      </w:r>
      <w:proofErr w:type="spellEnd"/>
    </w:p>
    <w:p w:rsidR="000B3F18" w:rsidRPr="003D7471" w:rsidRDefault="000B3F18" w:rsidP="00013FB1">
      <w:r w:rsidRPr="003D7471">
        <w:t>Test#19: Activate 2.5 2.5 2.6 Receipt</w:t>
      </w:r>
    </w:p>
    <w:p w:rsidR="000B3F18" w:rsidRPr="003D7471" w:rsidRDefault="000B3F18" w:rsidP="00013FB1">
      <w:r w:rsidRPr="003D7471">
        <w:t xml:space="preserve">Test#20: Activate 2.5 2.5 2.6 </w:t>
      </w:r>
      <w:proofErr w:type="spellStart"/>
      <w:r w:rsidRPr="003D7471">
        <w:t>PayCash</w:t>
      </w:r>
      <w:proofErr w:type="spellEnd"/>
      <w:r w:rsidRPr="003D7471">
        <w:t xml:space="preserve"> 0</w:t>
      </w:r>
    </w:p>
    <w:p w:rsidR="000B3F18" w:rsidRPr="003D7471" w:rsidRDefault="000B3F18" w:rsidP="00013FB1">
      <w:r w:rsidRPr="003D7471">
        <w:t xml:space="preserve">Test#21: Activate 2.5 2.5 2.6 Activate 2.5 2.5 2.6 </w:t>
      </w:r>
    </w:p>
    <w:p w:rsidR="000B3F18" w:rsidRPr="00013FB1" w:rsidRDefault="000B3F18" w:rsidP="000B3F18">
      <w:r w:rsidRPr="003D7471">
        <w:t>Test#</w:t>
      </w:r>
      <w:r w:rsidR="00013FB1">
        <w:t>22: Activate 2.5 2.5 2.6 Reject</w:t>
      </w:r>
    </w:p>
    <w:p w:rsidR="000B3F18" w:rsidRPr="003D7471" w:rsidRDefault="000B3F18" w:rsidP="00013FB1">
      <w:r w:rsidRPr="003D7471">
        <w:lastRenderedPageBreak/>
        <w:t xml:space="preserve">Test#23: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PayCredit</w:t>
      </w:r>
      <w:proofErr w:type="spellEnd"/>
    </w:p>
    <w:p w:rsidR="000B3F18" w:rsidRPr="003D7471" w:rsidRDefault="000B3F18" w:rsidP="00013FB1">
      <w:r w:rsidRPr="003D7471">
        <w:t xml:space="preserve">Test#24: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Approved</w:t>
      </w:r>
    </w:p>
    <w:p w:rsidR="000B3F18" w:rsidRPr="003D7471" w:rsidRDefault="000B3F18" w:rsidP="00013FB1">
      <w:r w:rsidRPr="003D7471">
        <w:t xml:space="preserve">Test#25: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Reject</w:t>
      </w:r>
    </w:p>
    <w:p w:rsidR="000B3F18" w:rsidRPr="003D7471" w:rsidRDefault="000B3F18" w:rsidP="00013FB1">
      <w:r w:rsidRPr="003D7471">
        <w:t xml:space="preserve">Test#26: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Cancel</w:t>
      </w:r>
    </w:p>
    <w:p w:rsidR="000B3F18" w:rsidRPr="003D7471" w:rsidRDefault="000B3F18" w:rsidP="00013FB1">
      <w:r w:rsidRPr="003D7471">
        <w:t xml:space="preserve">Test#27: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PayCash</w:t>
      </w:r>
      <w:proofErr w:type="spellEnd"/>
      <w:r w:rsidRPr="003D7471">
        <w:t xml:space="preserve"> 5</w:t>
      </w:r>
    </w:p>
    <w:p w:rsidR="000B3F18" w:rsidRPr="003D7471" w:rsidRDefault="000B3F18" w:rsidP="00013FB1">
      <w:r w:rsidRPr="003D7471">
        <w:t xml:space="preserve">Test#28: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Regular</w:t>
      </w:r>
    </w:p>
    <w:p w:rsidR="000B3F18" w:rsidRPr="003D7471" w:rsidRDefault="000B3F18" w:rsidP="00013FB1">
      <w:r w:rsidRPr="003D7471">
        <w:t xml:space="preserve">Test#29: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Super</w:t>
      </w:r>
    </w:p>
    <w:p w:rsidR="000B3F18" w:rsidRPr="003D7471" w:rsidRDefault="000B3F18" w:rsidP="00013FB1">
      <w:r w:rsidRPr="003D7471">
        <w:t xml:space="preserve">Test#30: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Diesel </w:t>
      </w:r>
    </w:p>
    <w:p w:rsidR="000B3F18" w:rsidRPr="003D7471" w:rsidRDefault="000B3F18" w:rsidP="00013FB1">
      <w:r w:rsidRPr="003D7471">
        <w:t xml:space="preserve">Test#31: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Receipt</w:t>
      </w:r>
    </w:p>
    <w:p w:rsidR="000B3F18" w:rsidRPr="003D7471" w:rsidRDefault="000B3F18" w:rsidP="00013FB1">
      <w:r w:rsidRPr="003D7471">
        <w:t xml:space="preserve">Test#32: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NoReceipt</w:t>
      </w:r>
      <w:proofErr w:type="spellEnd"/>
    </w:p>
    <w:p w:rsidR="000B3F18" w:rsidRPr="003D7471" w:rsidRDefault="000B3F18" w:rsidP="00013FB1">
      <w:r w:rsidRPr="003D7471">
        <w:t xml:space="preserve">Test#33: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StartPump</w:t>
      </w:r>
      <w:proofErr w:type="spellEnd"/>
      <w:r w:rsidRPr="003D7471">
        <w:t xml:space="preserve"> Activate 2.5 2.5 2.6</w:t>
      </w:r>
    </w:p>
    <w:p w:rsidR="000B3F18" w:rsidRPr="00013FB1" w:rsidRDefault="000B3F18" w:rsidP="00013FB1">
      <w:r w:rsidRPr="003D7471">
        <w:t xml:space="preserve">Test#34: Activate 2.5 2.5 2.6 </w:t>
      </w:r>
      <w:proofErr w:type="spellStart"/>
      <w:r w:rsidRPr="003D7471">
        <w:t>PayCredit</w:t>
      </w:r>
      <w:proofErr w:type="spellEnd"/>
      <w:r w:rsidRPr="003D7471">
        <w:t xml:space="preserve"> Appr</w:t>
      </w:r>
      <w:r w:rsidR="00013FB1">
        <w:t xml:space="preserve">oved Diesel </w:t>
      </w:r>
      <w:proofErr w:type="spellStart"/>
      <w:r w:rsidR="00013FB1">
        <w:t>StartPump</w:t>
      </w:r>
      <w:proofErr w:type="spellEnd"/>
      <w:r w:rsidR="00013FB1">
        <w:t xml:space="preserve"> </w:t>
      </w:r>
      <w:proofErr w:type="spellStart"/>
      <w:r w:rsidR="00013FB1">
        <w:t>StartPump</w:t>
      </w:r>
      <w:proofErr w:type="spellEnd"/>
    </w:p>
    <w:p w:rsidR="000B3F18" w:rsidRPr="003D7471" w:rsidRDefault="000B3F18" w:rsidP="00013FB1">
      <w:r w:rsidRPr="003D7471">
        <w:t xml:space="preserve">Test#35: Activate 2.5 2.5 2.6 </w:t>
      </w:r>
      <w:proofErr w:type="spellStart"/>
      <w:r w:rsidRPr="003D7471">
        <w:t>PayCredit</w:t>
      </w:r>
      <w:proofErr w:type="spellEnd"/>
      <w:r w:rsidRPr="003D7471">
        <w:t xml:space="preserve"> Activate 2.5 2.5 2.6</w:t>
      </w:r>
    </w:p>
    <w:p w:rsidR="000B3F18" w:rsidRPr="003D7471" w:rsidRDefault="000B3F18" w:rsidP="00013FB1">
      <w:r w:rsidRPr="003D7471">
        <w:t xml:space="preserve">Test#36: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PayCredit</w:t>
      </w:r>
      <w:proofErr w:type="spellEnd"/>
    </w:p>
    <w:p w:rsidR="000B3F18" w:rsidRPr="003D7471" w:rsidRDefault="000B3F18" w:rsidP="00013FB1">
      <w:r w:rsidRPr="003D7471">
        <w:t xml:space="preserve">Test#37: Activate 2.5 2.5 2.6 </w:t>
      </w:r>
      <w:proofErr w:type="spellStart"/>
      <w:r w:rsidRPr="003D7471">
        <w:t>PayCredit</w:t>
      </w:r>
      <w:proofErr w:type="spellEnd"/>
      <w:r w:rsidRPr="003D7471">
        <w:t xml:space="preserve"> Cancel</w:t>
      </w:r>
    </w:p>
    <w:p w:rsidR="000B3F18" w:rsidRPr="003D7471" w:rsidRDefault="000B3F18" w:rsidP="00013FB1">
      <w:r w:rsidRPr="003D7471">
        <w:t xml:space="preserve">Test#38: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PayCash</w:t>
      </w:r>
      <w:proofErr w:type="spellEnd"/>
      <w:r w:rsidRPr="003D7471">
        <w:t xml:space="preserve"> 4</w:t>
      </w:r>
    </w:p>
    <w:p w:rsidR="000B3F18" w:rsidRPr="003D7471" w:rsidRDefault="000B3F18" w:rsidP="00013FB1">
      <w:r w:rsidRPr="003D7471">
        <w:t xml:space="preserve">Test#39: Activate 2.5 2.5 2.6 </w:t>
      </w:r>
      <w:proofErr w:type="spellStart"/>
      <w:r w:rsidRPr="003D7471">
        <w:t>PayCredit</w:t>
      </w:r>
      <w:proofErr w:type="spellEnd"/>
      <w:r w:rsidRPr="003D7471">
        <w:t xml:space="preserve"> Regular</w:t>
      </w:r>
    </w:p>
    <w:p w:rsidR="000B3F18" w:rsidRPr="003D7471" w:rsidRDefault="000B3F18" w:rsidP="00013FB1">
      <w:r w:rsidRPr="003D7471">
        <w:t xml:space="preserve">Test#40: Activate 2.5 2.5 2.6 </w:t>
      </w:r>
      <w:proofErr w:type="spellStart"/>
      <w:r w:rsidRPr="003D7471">
        <w:t>PayCredit</w:t>
      </w:r>
      <w:proofErr w:type="spellEnd"/>
      <w:r w:rsidRPr="003D7471">
        <w:t xml:space="preserve"> Diesel</w:t>
      </w:r>
    </w:p>
    <w:p w:rsidR="000B3F18" w:rsidRPr="003D7471" w:rsidRDefault="000B3F18" w:rsidP="00013FB1">
      <w:r w:rsidRPr="003D7471">
        <w:t xml:space="preserve">Test#41: Activate 2.5 2.5 2.6 </w:t>
      </w:r>
      <w:proofErr w:type="spellStart"/>
      <w:r w:rsidRPr="003D7471">
        <w:t>PayCredit</w:t>
      </w:r>
      <w:proofErr w:type="spellEnd"/>
      <w:r w:rsidRPr="003D7471">
        <w:t xml:space="preserve"> Super</w:t>
      </w:r>
    </w:p>
    <w:p w:rsidR="000B3F18" w:rsidRPr="003D7471" w:rsidRDefault="000B3F18" w:rsidP="00013FB1">
      <w:r w:rsidRPr="003D7471">
        <w:t xml:space="preserve">Test#42: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StartPump</w:t>
      </w:r>
      <w:proofErr w:type="spellEnd"/>
    </w:p>
    <w:p w:rsidR="000B3F18" w:rsidRPr="003D7471" w:rsidRDefault="000B3F18" w:rsidP="00013FB1">
      <w:r w:rsidRPr="003D7471">
        <w:t xml:space="preserve">Test#43: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PumpLiter</w:t>
      </w:r>
      <w:proofErr w:type="spellEnd"/>
    </w:p>
    <w:p w:rsidR="000B3F18" w:rsidRPr="003D7471" w:rsidRDefault="000B3F18" w:rsidP="00013FB1">
      <w:r w:rsidRPr="003D7471">
        <w:t xml:space="preserve">Test#44: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StopPump</w:t>
      </w:r>
      <w:proofErr w:type="spellEnd"/>
    </w:p>
    <w:p w:rsidR="000B3F18" w:rsidRPr="003D7471" w:rsidRDefault="000B3F18" w:rsidP="00013FB1">
      <w:r w:rsidRPr="003D7471">
        <w:t xml:space="preserve">Test#45: Activate 2.5 2.5 2.6 </w:t>
      </w:r>
      <w:proofErr w:type="spellStart"/>
      <w:r w:rsidRPr="003D7471">
        <w:t>PayCredit</w:t>
      </w:r>
      <w:proofErr w:type="spellEnd"/>
      <w:r w:rsidRPr="003D7471">
        <w:t xml:space="preserve"> </w:t>
      </w:r>
      <w:proofErr w:type="spellStart"/>
      <w:r w:rsidRPr="003D7471">
        <w:t>NoReceipt</w:t>
      </w:r>
      <w:proofErr w:type="spellEnd"/>
    </w:p>
    <w:p w:rsidR="000B3F18" w:rsidRPr="003D7471" w:rsidRDefault="000B3F18" w:rsidP="00013FB1">
      <w:r w:rsidRPr="003D7471">
        <w:t xml:space="preserve">Test#46: Activate 2.5 2.5 2.6 </w:t>
      </w:r>
      <w:proofErr w:type="spellStart"/>
      <w:r w:rsidRPr="003D7471">
        <w:t>PayCredit</w:t>
      </w:r>
      <w:proofErr w:type="spellEnd"/>
      <w:r w:rsidRPr="003D7471">
        <w:t xml:space="preserve"> Receipt</w:t>
      </w:r>
    </w:p>
    <w:p w:rsidR="000B3F18" w:rsidRPr="00013FB1" w:rsidRDefault="000B3F18" w:rsidP="00013FB1">
      <w:r w:rsidRPr="003D7471">
        <w:t>Test#47: Activat</w:t>
      </w:r>
      <w:r w:rsidR="00013FB1">
        <w:t xml:space="preserve">e 2.5 2.5 2.6 </w:t>
      </w:r>
      <w:proofErr w:type="spellStart"/>
      <w:r w:rsidR="00013FB1">
        <w:t>PayCredit</w:t>
      </w:r>
      <w:proofErr w:type="spellEnd"/>
      <w:r w:rsidR="00013FB1">
        <w:t xml:space="preserve"> </w:t>
      </w:r>
      <w:proofErr w:type="spellStart"/>
      <w:r w:rsidR="00013FB1">
        <w:t>TurnOff</w:t>
      </w:r>
      <w:proofErr w:type="spellEnd"/>
    </w:p>
    <w:p w:rsidR="000B3F18" w:rsidRPr="003D7471" w:rsidRDefault="000B3F18" w:rsidP="00013FB1">
      <w:r w:rsidRPr="003D7471">
        <w:t xml:space="preserve">Test#48: Activate 2.5 2.5 2.6 </w:t>
      </w:r>
      <w:proofErr w:type="spellStart"/>
      <w:r w:rsidRPr="003D7471">
        <w:t>PayCredit</w:t>
      </w:r>
      <w:proofErr w:type="spellEnd"/>
      <w:r w:rsidRPr="003D7471">
        <w:t xml:space="preserve"> Approved Activate 2.5 2.5 2.6</w:t>
      </w:r>
    </w:p>
    <w:p w:rsidR="000B3F18" w:rsidRPr="003D7471" w:rsidRDefault="000B3F18" w:rsidP="00013FB1">
      <w:r w:rsidRPr="003D7471">
        <w:t xml:space="preserve">Test#49: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PayCredit</w:t>
      </w:r>
      <w:proofErr w:type="spellEnd"/>
    </w:p>
    <w:p w:rsidR="000B3F18" w:rsidRPr="003D7471" w:rsidRDefault="000B3F18" w:rsidP="00013FB1">
      <w:r w:rsidRPr="003D7471">
        <w:t xml:space="preserve">Test#50: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Approved</w:t>
      </w:r>
      <w:proofErr w:type="spellEnd"/>
    </w:p>
    <w:p w:rsidR="000B3F18" w:rsidRPr="003D7471" w:rsidRDefault="000B3F18" w:rsidP="00013FB1">
      <w:r w:rsidRPr="003D7471">
        <w:t xml:space="preserve">Test#51: Activate 2.5 2.5 2.6 </w:t>
      </w:r>
      <w:proofErr w:type="spellStart"/>
      <w:r w:rsidRPr="003D7471">
        <w:t>PayCredit</w:t>
      </w:r>
      <w:proofErr w:type="spellEnd"/>
      <w:r w:rsidRPr="003D7471">
        <w:t xml:space="preserve"> Approved Reject</w:t>
      </w:r>
    </w:p>
    <w:p w:rsidR="000B3F18" w:rsidRPr="003D7471" w:rsidRDefault="000B3F18" w:rsidP="00013FB1">
      <w:r w:rsidRPr="003D7471">
        <w:t xml:space="preserve">Test#52: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PumpLiter</w:t>
      </w:r>
      <w:proofErr w:type="spellEnd"/>
    </w:p>
    <w:p w:rsidR="000B3F18" w:rsidRPr="003D7471" w:rsidRDefault="000B3F18" w:rsidP="00013FB1">
      <w:r w:rsidRPr="003D7471">
        <w:lastRenderedPageBreak/>
        <w:t xml:space="preserve">Test#53: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PayCash</w:t>
      </w:r>
      <w:proofErr w:type="spellEnd"/>
      <w:r w:rsidRPr="003D7471">
        <w:t xml:space="preserve"> 5</w:t>
      </w:r>
    </w:p>
    <w:p w:rsidR="000B3F18" w:rsidRPr="003D7471" w:rsidRDefault="000B3F18" w:rsidP="00013FB1">
      <w:r w:rsidRPr="003D7471">
        <w:t xml:space="preserve">Test#54: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StartPump</w:t>
      </w:r>
      <w:proofErr w:type="spellEnd"/>
    </w:p>
    <w:p w:rsidR="000B3F18" w:rsidRPr="003D7471" w:rsidRDefault="000B3F18" w:rsidP="00013FB1">
      <w:r w:rsidRPr="003D7471">
        <w:t xml:space="preserve">Test#55: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StopPump</w:t>
      </w:r>
      <w:proofErr w:type="spellEnd"/>
    </w:p>
    <w:p w:rsidR="000B3F18" w:rsidRPr="003D7471" w:rsidRDefault="000B3F18" w:rsidP="00013FB1">
      <w:r w:rsidRPr="003D7471">
        <w:t xml:space="preserve">Test#56: Activate 2.5 2.5 2.6 </w:t>
      </w:r>
      <w:proofErr w:type="spellStart"/>
      <w:r w:rsidRPr="003D7471">
        <w:t>PayCredit</w:t>
      </w:r>
      <w:proofErr w:type="spellEnd"/>
      <w:r w:rsidRPr="003D7471">
        <w:t xml:space="preserve"> Approved Receipt</w:t>
      </w:r>
    </w:p>
    <w:p w:rsidR="000B3F18" w:rsidRPr="003D7471" w:rsidRDefault="000B3F18" w:rsidP="00013FB1">
      <w:r w:rsidRPr="003D7471">
        <w:t xml:space="preserve">Test#57: Activate 2.5 2.5 2.6 </w:t>
      </w:r>
      <w:proofErr w:type="spellStart"/>
      <w:r w:rsidRPr="003D7471">
        <w:t>PayCredit</w:t>
      </w:r>
      <w:proofErr w:type="spellEnd"/>
      <w:r w:rsidRPr="003D7471">
        <w:t xml:space="preserve"> Approved </w:t>
      </w:r>
      <w:proofErr w:type="spellStart"/>
      <w:r w:rsidRPr="003D7471">
        <w:t>NoReceipt</w:t>
      </w:r>
      <w:proofErr w:type="spellEnd"/>
    </w:p>
    <w:p w:rsidR="000B3F18" w:rsidRPr="003D7471" w:rsidRDefault="000B3F18" w:rsidP="00013FB1">
      <w:r w:rsidRPr="003D7471">
        <w:t xml:space="preserve">Test#58: Activate 2.5 2.5 2.6 </w:t>
      </w:r>
      <w:proofErr w:type="spellStart"/>
      <w:r w:rsidRPr="003D7471">
        <w:t>PayCredit</w:t>
      </w:r>
      <w:proofErr w:type="spellEnd"/>
      <w:r w:rsidRPr="003D7471">
        <w:t xml:space="preserve"> Approved</w:t>
      </w:r>
      <w:r w:rsidR="00013FB1">
        <w:t xml:space="preserve"> </w:t>
      </w:r>
      <w:proofErr w:type="spellStart"/>
      <w:r w:rsidR="00013FB1">
        <w:t>TurnOff</w:t>
      </w:r>
      <w:proofErr w:type="spellEnd"/>
    </w:p>
    <w:p w:rsidR="000B3F18" w:rsidRPr="003D7471" w:rsidRDefault="000B3F18" w:rsidP="00013FB1">
      <w:r w:rsidRPr="003D7471">
        <w:t xml:space="preserve">Test#59: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Activate 2.5 2.5 2.6</w:t>
      </w:r>
    </w:p>
    <w:p w:rsidR="000B3F18" w:rsidRPr="003D7471" w:rsidRDefault="000B3F18" w:rsidP="00013FB1">
      <w:r w:rsidRPr="003D7471">
        <w:t xml:space="preserve">Test#60: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PayCredit</w:t>
      </w:r>
      <w:proofErr w:type="spellEnd"/>
    </w:p>
    <w:p w:rsidR="000B3F18" w:rsidRPr="003D7471" w:rsidRDefault="000B3F18" w:rsidP="00013FB1">
      <w:r w:rsidRPr="003D7471">
        <w:t xml:space="preserve">Test#61: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Approved</w:t>
      </w:r>
    </w:p>
    <w:p w:rsidR="000B3F18" w:rsidRPr="003D7471" w:rsidRDefault="000B3F18" w:rsidP="00013FB1">
      <w:r w:rsidRPr="003D7471">
        <w:t xml:space="preserve">Test#62: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Diesel</w:t>
      </w:r>
      <w:proofErr w:type="spellEnd"/>
    </w:p>
    <w:p w:rsidR="000B3F18" w:rsidRPr="003D7471" w:rsidRDefault="000B3F18" w:rsidP="00013FB1">
      <w:r w:rsidRPr="003D7471">
        <w:t xml:space="preserve">Test#63: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Regular</w:t>
      </w:r>
    </w:p>
    <w:p w:rsidR="000B3F18" w:rsidRPr="003D7471" w:rsidRDefault="000B3F18" w:rsidP="00013FB1">
      <w:r w:rsidRPr="003D7471">
        <w:t xml:space="preserve">Test#64: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Super</w:t>
      </w:r>
    </w:p>
    <w:p w:rsidR="000B3F18" w:rsidRPr="003D7471" w:rsidRDefault="000B3F18" w:rsidP="00013FB1">
      <w:r w:rsidRPr="003D7471">
        <w:t xml:space="preserve">Test#65: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PumpLiter</w:t>
      </w:r>
      <w:proofErr w:type="spellEnd"/>
    </w:p>
    <w:p w:rsidR="000B3F18" w:rsidRPr="003D7471" w:rsidRDefault="000B3F18" w:rsidP="00013FB1">
      <w:r w:rsidRPr="003D7471">
        <w:t xml:space="preserve">Test#66: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StopPump</w:t>
      </w:r>
      <w:proofErr w:type="spellEnd"/>
    </w:p>
    <w:p w:rsidR="000B3F18" w:rsidRPr="003D7471" w:rsidRDefault="000B3F18" w:rsidP="00013FB1">
      <w:r w:rsidRPr="003D7471">
        <w:t xml:space="preserve">Test#67: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Reject</w:t>
      </w:r>
    </w:p>
    <w:p w:rsidR="000B3F18" w:rsidRPr="003D7471" w:rsidRDefault="000B3F18" w:rsidP="00013FB1">
      <w:r w:rsidRPr="003D7471">
        <w:t xml:space="preserve">Test#68: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PayCash</w:t>
      </w:r>
      <w:proofErr w:type="spellEnd"/>
      <w:r w:rsidRPr="003D7471">
        <w:t xml:space="preserve"> 5</w:t>
      </w:r>
    </w:p>
    <w:p w:rsidR="000B3F18" w:rsidRPr="003D7471" w:rsidRDefault="000B3F18" w:rsidP="00013FB1">
      <w:r w:rsidRPr="003D7471">
        <w:t xml:space="preserve">Test#69: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Receipt</w:t>
      </w:r>
    </w:p>
    <w:p w:rsidR="000B3F18" w:rsidRPr="003D7471" w:rsidRDefault="000B3F18" w:rsidP="00013FB1">
      <w:r w:rsidRPr="003D7471">
        <w:t xml:space="preserve">Test#70: Activate 2.5 2.5 2.6 </w:t>
      </w:r>
      <w:proofErr w:type="spellStart"/>
      <w:r w:rsidRPr="003D7471">
        <w:t>PayCredit</w:t>
      </w:r>
      <w:proofErr w:type="spellEnd"/>
      <w:r w:rsidRPr="003D7471">
        <w:t xml:space="preserve"> Approved Diesel </w:t>
      </w:r>
      <w:proofErr w:type="spellStart"/>
      <w:r w:rsidRPr="003D7471">
        <w:t>NoReceipt</w:t>
      </w:r>
      <w:proofErr w:type="spellEnd"/>
    </w:p>
    <w:p w:rsidR="000B3F18" w:rsidRPr="00013FB1" w:rsidRDefault="000B3F18" w:rsidP="00013FB1">
      <w:r w:rsidRPr="003D7471">
        <w:t xml:space="preserve">Test#71: Activate 2.5 2.5 2.6 </w:t>
      </w:r>
      <w:proofErr w:type="spellStart"/>
      <w:r w:rsidRPr="003D7471">
        <w:t>Pa</w:t>
      </w:r>
      <w:r w:rsidR="00013FB1">
        <w:t>yCredit</w:t>
      </w:r>
      <w:proofErr w:type="spellEnd"/>
      <w:r w:rsidR="00013FB1">
        <w:t xml:space="preserve"> Approved Diesel </w:t>
      </w:r>
      <w:proofErr w:type="spellStart"/>
      <w:r w:rsidR="00013FB1">
        <w:t>TurnOff</w:t>
      </w:r>
      <w:proofErr w:type="spellEnd"/>
    </w:p>
    <w:p w:rsidR="000B3F18" w:rsidRPr="003D7471" w:rsidRDefault="000B3F18" w:rsidP="00013FB1">
      <w:r w:rsidRPr="003D7471">
        <w:t xml:space="preserve">Test#72: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Activate 2.5 2.5 2.6</w:t>
      </w:r>
    </w:p>
    <w:p w:rsidR="000B3F18" w:rsidRPr="003D7471" w:rsidRDefault="000B3F18" w:rsidP="00013FB1">
      <w:r w:rsidRPr="003D7471">
        <w:t xml:space="preserve">Test#73: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PayCash</w:t>
      </w:r>
      <w:proofErr w:type="spellEnd"/>
      <w:r w:rsidRPr="003D7471">
        <w:t xml:space="preserve"> 5</w:t>
      </w:r>
    </w:p>
    <w:p w:rsidR="000B3F18" w:rsidRPr="003D7471" w:rsidRDefault="000B3F18" w:rsidP="00013FB1">
      <w:r w:rsidRPr="003D7471">
        <w:t xml:space="preserve">Test#74: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Super</w:t>
      </w:r>
    </w:p>
    <w:p w:rsidR="000B3F18" w:rsidRPr="003D7471" w:rsidRDefault="000B3F18" w:rsidP="00013FB1">
      <w:r w:rsidRPr="003D7471">
        <w:t xml:space="preserve">Test#75: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StartPump</w:t>
      </w:r>
      <w:proofErr w:type="spellEnd"/>
    </w:p>
    <w:p w:rsidR="000B3F18" w:rsidRPr="003D7471" w:rsidRDefault="000B3F18" w:rsidP="00013FB1">
      <w:r w:rsidRPr="003D7471">
        <w:t xml:space="preserve">Test#76: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PayCredit</w:t>
      </w:r>
      <w:proofErr w:type="spellEnd"/>
    </w:p>
    <w:p w:rsidR="000B3F18" w:rsidRPr="003D7471" w:rsidRDefault="000B3F18" w:rsidP="00013FB1">
      <w:r w:rsidRPr="003D7471">
        <w:t xml:space="preserve">Test#77: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Approved</w:t>
      </w:r>
    </w:p>
    <w:p w:rsidR="000B3F18" w:rsidRPr="003D7471" w:rsidRDefault="000B3F18" w:rsidP="00013FB1">
      <w:r w:rsidRPr="003D7471">
        <w:t xml:space="preserve">Test#78: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Reject</w:t>
      </w:r>
    </w:p>
    <w:p w:rsidR="000B3F18" w:rsidRPr="003D7471" w:rsidRDefault="000B3F18" w:rsidP="00013FB1">
      <w:r w:rsidRPr="003D7471">
        <w:t xml:space="preserve">Test#79: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Diesel </w:t>
      </w:r>
    </w:p>
    <w:p w:rsidR="000B3F18" w:rsidRPr="003D7471" w:rsidRDefault="000B3F18" w:rsidP="00013FB1">
      <w:r w:rsidRPr="003D7471">
        <w:t xml:space="preserve">Test#80: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Regular </w:t>
      </w:r>
    </w:p>
    <w:p w:rsidR="000B3F18" w:rsidRPr="003D7471" w:rsidRDefault="000B3F18" w:rsidP="00013FB1">
      <w:r w:rsidRPr="003D7471">
        <w:t xml:space="preserve">Test#81: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Receipt</w:t>
      </w:r>
    </w:p>
    <w:p w:rsidR="000B3F18" w:rsidRPr="003D7471" w:rsidRDefault="000B3F18" w:rsidP="00013FB1">
      <w:r w:rsidRPr="003D7471">
        <w:t xml:space="preserve">Test#82: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NoReceipt</w:t>
      </w:r>
      <w:proofErr w:type="spellEnd"/>
    </w:p>
    <w:p w:rsidR="000B3F18" w:rsidRPr="003D7471" w:rsidRDefault="000B3F18" w:rsidP="00013FB1">
      <w:r w:rsidRPr="003D7471">
        <w:lastRenderedPageBreak/>
        <w:t xml:space="preserve">Test#83: Activate 2.5 2.5 2.6 </w:t>
      </w:r>
      <w:proofErr w:type="spellStart"/>
      <w:r w:rsidRPr="003D7471">
        <w:t>PayCash</w:t>
      </w:r>
      <w:proofErr w:type="spellEnd"/>
      <w:r w:rsidRPr="003D7471">
        <w:t xml:space="preserve"> 5 Super </w:t>
      </w:r>
      <w:proofErr w:type="spellStart"/>
      <w:r w:rsidRPr="003D7471">
        <w:t>StartPump</w:t>
      </w:r>
      <w:proofErr w:type="spellEnd"/>
      <w:r w:rsidRPr="003D7471">
        <w:t xml:space="preserve"> </w:t>
      </w:r>
      <w:proofErr w:type="spellStart"/>
      <w:r w:rsidRPr="003D7471">
        <w:t>TurnOff</w:t>
      </w:r>
      <w:proofErr w:type="spellEnd"/>
    </w:p>
    <w:p w:rsidR="000B3F18" w:rsidRPr="003D7471" w:rsidRDefault="000B3F18" w:rsidP="00013FB1">
      <w:r w:rsidRPr="003D7471">
        <w:t xml:space="preserve">Test#84: Activate 2.5 2.5 2.6 </w:t>
      </w:r>
      <w:proofErr w:type="spellStart"/>
      <w:r w:rsidRPr="003D7471">
        <w:t>P</w:t>
      </w:r>
      <w:r w:rsidR="00013FB1">
        <w:t>ayCash</w:t>
      </w:r>
      <w:proofErr w:type="spellEnd"/>
      <w:r w:rsidR="00013FB1">
        <w:t xml:space="preserve"> 5 Super </w:t>
      </w:r>
      <w:proofErr w:type="spellStart"/>
      <w:r w:rsidR="00013FB1">
        <w:t>StartPump</w:t>
      </w:r>
      <w:proofErr w:type="spellEnd"/>
      <w:r w:rsidR="00013FB1">
        <w:t xml:space="preserve"> Cancel</w:t>
      </w:r>
    </w:p>
    <w:p w:rsidR="00C51D99" w:rsidRPr="00C51D99" w:rsidRDefault="00C51D99" w:rsidP="00013FB1">
      <w:r w:rsidRPr="00C51D99">
        <w:t xml:space="preserve">Test#85: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Activate 2.5 2.5 2.6</w:t>
      </w:r>
    </w:p>
    <w:p w:rsidR="00C51D99" w:rsidRPr="00C51D99" w:rsidRDefault="00C51D99" w:rsidP="00013FB1">
      <w:r w:rsidRPr="00C51D99">
        <w:t xml:space="preserve">Test#86: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PayCash</w:t>
      </w:r>
      <w:proofErr w:type="spellEnd"/>
      <w:r w:rsidRPr="00C51D99">
        <w:t xml:space="preserve"> 5</w:t>
      </w:r>
    </w:p>
    <w:p w:rsidR="00C51D99" w:rsidRPr="00C51D99" w:rsidRDefault="00C51D99" w:rsidP="00013FB1">
      <w:r w:rsidRPr="00C51D99">
        <w:t xml:space="preserve">Test#87: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Super</w:t>
      </w:r>
    </w:p>
    <w:p w:rsidR="00C51D99" w:rsidRPr="00C51D99" w:rsidRDefault="00C51D99" w:rsidP="00013FB1">
      <w:r w:rsidRPr="00C51D99">
        <w:t xml:space="preserve">Test#88: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StartPump</w:t>
      </w:r>
      <w:proofErr w:type="spellEnd"/>
    </w:p>
    <w:p w:rsidR="00C51D99" w:rsidRPr="00C51D99" w:rsidRDefault="00C51D99" w:rsidP="00013FB1">
      <w:r w:rsidRPr="00C51D99">
        <w:t xml:space="preserve">Test#89: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</w:p>
    <w:p w:rsidR="00C51D99" w:rsidRPr="00C51D99" w:rsidRDefault="00C51D99" w:rsidP="00013FB1">
      <w:r w:rsidRPr="00C51D99">
        <w:t xml:space="preserve">Test#90: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Diesel</w:t>
      </w:r>
    </w:p>
    <w:p w:rsidR="00C51D99" w:rsidRPr="00C51D99" w:rsidRDefault="00C51D99" w:rsidP="00013FB1">
      <w:r w:rsidRPr="00C51D99">
        <w:t xml:space="preserve">Test#91: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Regular</w:t>
      </w:r>
    </w:p>
    <w:p w:rsidR="00C51D99" w:rsidRPr="00C51D99" w:rsidRDefault="00C51D99" w:rsidP="00013FB1">
      <w:r w:rsidRPr="00C51D99">
        <w:t xml:space="preserve">Test#92: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PayCredit</w:t>
      </w:r>
      <w:proofErr w:type="spellEnd"/>
    </w:p>
    <w:p w:rsidR="00C51D99" w:rsidRPr="00C51D99" w:rsidRDefault="00C51D99" w:rsidP="00013FB1">
      <w:r w:rsidRPr="00C51D99">
        <w:t xml:space="preserve">Test#93: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Approved</w:t>
      </w:r>
    </w:p>
    <w:p w:rsidR="00C51D99" w:rsidRPr="00C51D99" w:rsidRDefault="00C51D99" w:rsidP="00013FB1">
      <w:r w:rsidRPr="00C51D99">
        <w:t xml:space="preserve">Test#94: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Reject</w:t>
      </w:r>
    </w:p>
    <w:p w:rsidR="00C51D99" w:rsidRPr="00C51D99" w:rsidRDefault="00C51D99" w:rsidP="00013FB1">
      <w:r w:rsidRPr="00C51D99">
        <w:t xml:space="preserve">Test#95: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Cancel</w:t>
      </w:r>
    </w:p>
    <w:p w:rsidR="00C51D99" w:rsidRPr="00C51D99" w:rsidRDefault="00C51D99" w:rsidP="00013FB1">
      <w:r w:rsidRPr="00C51D99">
        <w:t xml:space="preserve">Test#96: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TurnOff</w:t>
      </w:r>
      <w:proofErr w:type="spellEnd"/>
    </w:p>
    <w:p w:rsidR="00C51D99" w:rsidRDefault="00C51D99" w:rsidP="00013FB1">
      <w:r w:rsidRPr="00C51D99">
        <w:t xml:space="preserve">Test#97: Activate 2.5 2.5 2.6 </w:t>
      </w:r>
      <w:proofErr w:type="spellStart"/>
      <w:r w:rsidRPr="00C51D99">
        <w:t>PayCash</w:t>
      </w:r>
      <w:proofErr w:type="spellEnd"/>
      <w:r w:rsidRPr="00C51D99">
        <w:t xml:space="preserve"> 5 Super </w:t>
      </w:r>
      <w:proofErr w:type="spellStart"/>
      <w:r w:rsidRPr="00C51D99">
        <w:t>StartPump</w:t>
      </w:r>
      <w:proofErr w:type="spellEnd"/>
      <w:r w:rsidRPr="00C51D99">
        <w:t xml:space="preserve"> </w:t>
      </w:r>
      <w:proofErr w:type="spellStart"/>
      <w:r w:rsidRPr="00C51D99">
        <w:t>StopPump</w:t>
      </w:r>
      <w:proofErr w:type="spellEnd"/>
      <w:r w:rsidRPr="00C51D99">
        <w:t xml:space="preserve"> </w:t>
      </w:r>
      <w:proofErr w:type="spellStart"/>
      <w:r w:rsidRPr="00C51D99">
        <w:t>PumpLiter</w:t>
      </w:r>
      <w:proofErr w:type="spellEnd"/>
    </w:p>
    <w:p w:rsidR="00013FB1" w:rsidRDefault="00013FB1" w:rsidP="00013FB1">
      <w:r>
        <w:t>Test#98: Activate 2.5 2.5 2.6</w:t>
      </w:r>
    </w:p>
    <w:p w:rsidR="00013FB1" w:rsidRDefault="00013FB1" w:rsidP="00013FB1">
      <w:r>
        <w:t>Test#99: Activate 2.5 2.5 -2.6</w:t>
      </w:r>
    </w:p>
    <w:p w:rsidR="00013FB1" w:rsidRDefault="00013FB1" w:rsidP="00013FB1">
      <w:r>
        <w:t>Test#100: Activate 2.5 -2.5 2.6</w:t>
      </w:r>
    </w:p>
    <w:p w:rsidR="00013FB1" w:rsidRDefault="00013FB1" w:rsidP="00013FB1">
      <w:r>
        <w:t>Test#101: Activate 2.5 -2.5 -2.6</w:t>
      </w:r>
    </w:p>
    <w:p w:rsidR="00013FB1" w:rsidRDefault="00013FB1" w:rsidP="00013FB1">
      <w:r>
        <w:t>Test#102: Activate -2.5 2.5 2.6</w:t>
      </w:r>
    </w:p>
    <w:p w:rsidR="00013FB1" w:rsidRDefault="00013FB1" w:rsidP="00013FB1">
      <w:r>
        <w:t>Test#103: Activate -2.5 2.5 -2.6</w:t>
      </w:r>
    </w:p>
    <w:p w:rsidR="00013FB1" w:rsidRDefault="00013FB1" w:rsidP="00013FB1">
      <w:r>
        <w:t>Test#104: Activate -2.5 -2.5 2.6</w:t>
      </w:r>
    </w:p>
    <w:p w:rsidR="00013FB1" w:rsidRDefault="00013FB1" w:rsidP="00013FB1">
      <w:r>
        <w:t>Test#105: Activate -2.5 -2.5 -2.6</w:t>
      </w:r>
    </w:p>
    <w:p w:rsidR="00013FB1" w:rsidRDefault="00013FB1" w:rsidP="00013FB1">
      <w:r>
        <w:t xml:space="preserve">Test#106: Activate 2.5 2.5 2.6 </w:t>
      </w:r>
      <w:proofErr w:type="spellStart"/>
      <w:r>
        <w:t>PayCredit</w:t>
      </w:r>
      <w:proofErr w:type="spellEnd"/>
    </w:p>
    <w:p w:rsidR="00013FB1" w:rsidRDefault="00013FB1" w:rsidP="00013FB1">
      <w:r>
        <w:t xml:space="preserve">Test#107: </w:t>
      </w:r>
      <w:proofErr w:type="spellStart"/>
      <w:r>
        <w:t>PayCredit</w:t>
      </w:r>
      <w:proofErr w:type="spellEnd"/>
    </w:p>
    <w:p w:rsidR="00013FB1" w:rsidRDefault="00013FB1" w:rsidP="00013FB1">
      <w:r>
        <w:t xml:space="preserve">Test#108: Activate 2.5 2.5 2.6 </w:t>
      </w:r>
      <w:proofErr w:type="spellStart"/>
      <w:r>
        <w:t>PayCredit</w:t>
      </w:r>
      <w:proofErr w:type="spellEnd"/>
      <w:r>
        <w:t xml:space="preserve"> Reject</w:t>
      </w:r>
    </w:p>
    <w:p w:rsidR="00013FB1" w:rsidRDefault="00013FB1" w:rsidP="00013FB1">
      <w:r>
        <w:t>Test#109: Reject</w:t>
      </w:r>
    </w:p>
    <w:p w:rsidR="00013FB1" w:rsidRDefault="00013FB1" w:rsidP="00013FB1">
      <w:r>
        <w:t xml:space="preserve">Test#110: Activate 2.5 2.5 2.6 </w:t>
      </w:r>
      <w:proofErr w:type="spellStart"/>
      <w:r>
        <w:t>PayCredit</w:t>
      </w:r>
      <w:proofErr w:type="spellEnd"/>
      <w:r>
        <w:t xml:space="preserve"> Approved Cancel </w:t>
      </w:r>
    </w:p>
    <w:p w:rsidR="00013FB1" w:rsidRDefault="00013FB1" w:rsidP="00013FB1">
      <w:r>
        <w:t xml:space="preserve">Test#111: Activate 2.5 2.5 2.6 </w:t>
      </w:r>
      <w:proofErr w:type="spellStart"/>
      <w:r>
        <w:t>PayCredit</w:t>
      </w:r>
      <w:proofErr w:type="spellEnd"/>
      <w:r>
        <w:t xml:space="preserve"> Approved Diesel Cancel </w:t>
      </w:r>
    </w:p>
    <w:p w:rsidR="00013FB1" w:rsidRDefault="00013FB1" w:rsidP="00013FB1">
      <w:r>
        <w:t>Test#112: Activate 2.5 2.5 2.6 Cancel</w:t>
      </w:r>
    </w:p>
    <w:p w:rsidR="00013FB1" w:rsidRDefault="00013FB1" w:rsidP="00013FB1">
      <w:r>
        <w:lastRenderedPageBreak/>
        <w:t xml:space="preserve">Test#113: Activate 2.5 2.5 2.6 </w:t>
      </w:r>
      <w:proofErr w:type="spellStart"/>
      <w:r>
        <w:t>PayCash</w:t>
      </w:r>
      <w:proofErr w:type="spellEnd"/>
      <w:r>
        <w:t xml:space="preserve"> 5</w:t>
      </w:r>
    </w:p>
    <w:p w:rsidR="00013FB1" w:rsidRDefault="00013FB1" w:rsidP="00013FB1">
      <w:r>
        <w:t xml:space="preserve">Test#114: Activate 2.5 2.5 2.6 </w:t>
      </w:r>
      <w:proofErr w:type="spellStart"/>
      <w:r>
        <w:t>PayCash</w:t>
      </w:r>
      <w:proofErr w:type="spellEnd"/>
      <w:r>
        <w:t xml:space="preserve"> -5</w:t>
      </w:r>
    </w:p>
    <w:p w:rsidR="00013FB1" w:rsidRDefault="00013FB1" w:rsidP="00013FB1">
      <w:r>
        <w:t xml:space="preserve">Test#115: </w:t>
      </w:r>
      <w:proofErr w:type="spellStart"/>
      <w:r>
        <w:t>PayCash</w:t>
      </w:r>
      <w:proofErr w:type="spellEnd"/>
      <w:r>
        <w:t xml:space="preserve"> 5</w:t>
      </w:r>
    </w:p>
    <w:p w:rsidR="00013FB1" w:rsidRDefault="00013FB1" w:rsidP="00013FB1">
      <w:r>
        <w:t xml:space="preserve">Test#116: </w:t>
      </w:r>
      <w:proofErr w:type="spellStart"/>
      <w:r>
        <w:t>PayCash</w:t>
      </w:r>
      <w:proofErr w:type="spellEnd"/>
      <w:r>
        <w:t xml:space="preserve"> -5</w:t>
      </w:r>
    </w:p>
    <w:p w:rsidR="00013FB1" w:rsidRDefault="00013FB1" w:rsidP="00013FB1">
      <w:r>
        <w:t xml:space="preserve">Test#117: Activate 2.5 2.5 2.6 </w:t>
      </w:r>
      <w:proofErr w:type="spellStart"/>
      <w:r>
        <w:t>PayCash</w:t>
      </w:r>
      <w:proofErr w:type="spellEnd"/>
      <w:r>
        <w:t xml:space="preserve"> 5 Regular</w:t>
      </w:r>
    </w:p>
    <w:p w:rsidR="00013FB1" w:rsidRDefault="00013FB1" w:rsidP="00013FB1">
      <w:r>
        <w:t>Test#118: Activate 2.5 2.5 2.6 Regular</w:t>
      </w:r>
    </w:p>
    <w:p w:rsidR="00013FB1" w:rsidRDefault="00013FB1" w:rsidP="00013FB1">
      <w:r>
        <w:t xml:space="preserve">Test#119: Activate 2.5 2.5 2.6 </w:t>
      </w:r>
      <w:proofErr w:type="spellStart"/>
      <w:r>
        <w:t>PayCash</w:t>
      </w:r>
      <w:proofErr w:type="spellEnd"/>
      <w:r>
        <w:t xml:space="preserve"> 5 Regular </w:t>
      </w:r>
      <w:proofErr w:type="spellStart"/>
      <w:r>
        <w:t>StartPump</w:t>
      </w:r>
      <w:proofErr w:type="spellEnd"/>
    </w:p>
    <w:p w:rsidR="00013FB1" w:rsidRDefault="00013FB1" w:rsidP="00013FB1">
      <w:r>
        <w:t xml:space="preserve">Test#120: Activate 2.5 2.5 2.6 </w:t>
      </w:r>
      <w:proofErr w:type="spellStart"/>
      <w:r>
        <w:t>PayCash</w:t>
      </w:r>
      <w:proofErr w:type="spellEnd"/>
      <w:r>
        <w:t xml:space="preserve"> 5 </w:t>
      </w:r>
      <w:proofErr w:type="spellStart"/>
      <w:r>
        <w:t>StartPump</w:t>
      </w:r>
      <w:proofErr w:type="spellEnd"/>
    </w:p>
    <w:p w:rsidR="00013FB1" w:rsidRDefault="00013FB1" w:rsidP="00013FB1">
      <w:r>
        <w:t xml:space="preserve">Test#121: Activate 2.5 2.5 2.6 </w:t>
      </w:r>
      <w:proofErr w:type="spellStart"/>
      <w:r>
        <w:t>PayCash</w:t>
      </w:r>
      <w:proofErr w:type="spellEnd"/>
      <w:r>
        <w:t xml:space="preserve"> 5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Test#122: Activate 2.5 2.5 2.6 </w:t>
      </w:r>
      <w:proofErr w:type="spellStart"/>
      <w:r>
        <w:t>PayCash</w:t>
      </w:r>
      <w:proofErr w:type="spellEnd"/>
      <w:r>
        <w:t xml:space="preserve"> 5 Regular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Test#123: Activate 2.5 2.5 2.6 </w:t>
      </w:r>
      <w:proofErr w:type="spellStart"/>
      <w:r>
        <w:t>PayCash</w:t>
      </w:r>
      <w:proofErr w:type="spellEnd"/>
      <w:r>
        <w:t xml:space="preserve"> 50 Cancel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Test#124: Activate 2.5 2.5 2.6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Test#125: Activate 2.5 2.5 2.6 </w:t>
      </w:r>
      <w:proofErr w:type="spellStart"/>
      <w:r>
        <w:t>PayCash</w:t>
      </w:r>
      <w:proofErr w:type="spellEnd"/>
      <w:r>
        <w:t xml:space="preserve"> 50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Test#126: Activate 2.5 2.5 2.6 </w:t>
      </w:r>
      <w:proofErr w:type="spellStart"/>
      <w:r>
        <w:t>PayCash</w:t>
      </w:r>
      <w:proofErr w:type="spellEnd"/>
      <w:r>
        <w:t xml:space="preserve"> 1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Test#127: Activate 2.5 2.5 2.6 </w:t>
      </w:r>
      <w:proofErr w:type="spellStart"/>
      <w:r>
        <w:t>PayCash</w:t>
      </w:r>
      <w:proofErr w:type="spellEnd"/>
      <w:r>
        <w:t xml:space="preserve"> 1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Test#128: Activate 2.5 2.5 2.6 </w:t>
      </w:r>
      <w:proofErr w:type="spellStart"/>
      <w:r>
        <w:t>PayCash</w:t>
      </w:r>
      <w:proofErr w:type="spellEnd"/>
      <w:r>
        <w:t xml:space="preserve"> 25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Test#129: Activate 2.5 2.5 2.6 </w:t>
      </w:r>
      <w:proofErr w:type="spellStart"/>
      <w:r>
        <w:t>PayCash</w:t>
      </w:r>
      <w:proofErr w:type="spellEnd"/>
      <w:r>
        <w:t xml:space="preserve"> 1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Test#130: Activate 2.5 2.5 2.6 </w:t>
      </w:r>
      <w:proofErr w:type="spellStart"/>
      <w:r>
        <w:t>PayCash</w:t>
      </w:r>
      <w:proofErr w:type="spellEnd"/>
      <w:r>
        <w:t xml:space="preserve"> 25 Cancel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Test#131: Activate 2.5 2.5 2.6 </w:t>
      </w:r>
      <w:proofErr w:type="spellStart"/>
      <w:r>
        <w:t>PayCash</w:t>
      </w:r>
      <w:proofErr w:type="spellEnd"/>
      <w:r>
        <w:t xml:space="preserve"> 25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Test#132: Activate 2.5 2.5 2.6 </w:t>
      </w:r>
      <w:proofErr w:type="spellStart"/>
      <w:r>
        <w:t>PayCash</w:t>
      </w:r>
      <w:proofErr w:type="spellEnd"/>
      <w:r>
        <w:t xml:space="preserve"> 25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Test#133: Activate 2.5 2.5 2.6 </w:t>
      </w:r>
      <w:proofErr w:type="spellStart"/>
      <w:r>
        <w:t>PayCash</w:t>
      </w:r>
      <w:proofErr w:type="spellEnd"/>
      <w:r>
        <w:t xml:space="preserve"> 1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Test#134: Activate 2.5 2.5 2.6 </w:t>
      </w:r>
      <w:proofErr w:type="spellStart"/>
      <w:r>
        <w:t>PayCash</w:t>
      </w:r>
      <w:proofErr w:type="spellEnd"/>
      <w:r>
        <w:t xml:space="preserve"> 25 Cancel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013FB1" w:rsidRDefault="00013FB1" w:rsidP="00013FB1">
      <w:r>
        <w:t xml:space="preserve">Test#135: Activate 2.5 2.5 2.6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StopPump</w:t>
      </w:r>
      <w:proofErr w:type="spellEnd"/>
    </w:p>
    <w:p w:rsidR="00013FB1" w:rsidRDefault="00013FB1" w:rsidP="00013FB1">
      <w:r>
        <w:t xml:space="preserve">Test#136: Activate 2.5 2.5 2.6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StopPump</w:t>
      </w:r>
      <w:proofErr w:type="spellEnd"/>
    </w:p>
    <w:p w:rsidR="00013FB1" w:rsidRDefault="00013FB1" w:rsidP="00013FB1">
      <w:r>
        <w:t xml:space="preserve">Test#137: Activate 2.5 2.5 2.6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5F07BC" w:rsidRPr="005F07BC" w:rsidRDefault="00013FB1" w:rsidP="005F07BC">
      <w:r>
        <w:t xml:space="preserve">Test#138: Activate 2.5 2.5 2.6 </w:t>
      </w:r>
      <w:proofErr w:type="spellStart"/>
      <w:r>
        <w:t>PayCredit</w:t>
      </w:r>
      <w:proofErr w:type="spellEnd"/>
      <w:r>
        <w:t xml:space="preserve"> Approved Regular </w:t>
      </w:r>
      <w:proofErr w:type="spellStart"/>
      <w:r>
        <w:t>StartPump</w:t>
      </w:r>
      <w:proofErr w:type="spellEnd"/>
      <w:r>
        <w:t xml:space="preserve"> </w:t>
      </w:r>
      <w:proofErr w:type="spellStart"/>
      <w:r>
        <w:t>PumpLiter</w:t>
      </w:r>
      <w:proofErr w:type="spellEnd"/>
    </w:p>
    <w:p w:rsidR="00984EEC" w:rsidRPr="003D7471" w:rsidRDefault="00984EEC" w:rsidP="00984EEC">
      <w:pPr>
        <w:rPr>
          <w:rFonts w:ascii="Cambria" w:hAnsi="Cambria"/>
        </w:rPr>
      </w:pPr>
    </w:p>
    <w:p w:rsidR="00176E56" w:rsidRDefault="00176E56" w:rsidP="00984EEC">
      <w:pPr>
        <w:pStyle w:val="Heading1"/>
        <w:rPr>
          <w:rFonts w:ascii="Cambria" w:hAnsi="Cambria"/>
          <w:b/>
          <w:color w:val="auto"/>
          <w:u w:val="single"/>
        </w:rPr>
      </w:pPr>
    </w:p>
    <w:p w:rsidR="00176E56" w:rsidRDefault="00176E56" w:rsidP="00176E56"/>
    <w:p w:rsidR="00176E56" w:rsidRPr="00176E56" w:rsidRDefault="00176E56" w:rsidP="00176E56"/>
    <w:p w:rsidR="00E36F8C" w:rsidRPr="00176E56" w:rsidRDefault="005F07BC" w:rsidP="00176E56">
      <w:pPr>
        <w:pStyle w:val="Heading1"/>
        <w:rPr>
          <w:rFonts w:ascii="Cambria" w:hAnsi="Cambria"/>
          <w:b/>
          <w:color w:val="auto"/>
          <w:u w:val="single"/>
        </w:rPr>
      </w:pPr>
      <w:r>
        <w:rPr>
          <w:rFonts w:ascii="Cambria" w:hAnsi="Cambria"/>
          <w:b/>
          <w:color w:val="auto"/>
          <w:u w:val="single"/>
        </w:rPr>
        <w:t>5</w:t>
      </w:r>
      <w:r w:rsidR="00984EEC" w:rsidRPr="00176E56">
        <w:rPr>
          <w:rFonts w:ascii="Cambria" w:hAnsi="Cambria"/>
          <w:b/>
          <w:color w:val="auto"/>
          <w:u w:val="single"/>
        </w:rPr>
        <w:t>.</w:t>
      </w:r>
      <w:r w:rsidR="00176E56">
        <w:rPr>
          <w:rFonts w:ascii="Cambria" w:hAnsi="Cambria"/>
          <w:b/>
          <w:color w:val="auto"/>
          <w:u w:val="single"/>
        </w:rPr>
        <w:t xml:space="preserve"> S</w:t>
      </w:r>
      <w:r w:rsidR="00984EEC" w:rsidRPr="00176E56">
        <w:rPr>
          <w:rFonts w:ascii="Cambria" w:hAnsi="Cambria"/>
          <w:b/>
          <w:color w:val="auto"/>
          <w:u w:val="single"/>
        </w:rPr>
        <w:t>ource code of the GasPump class and the test driver(s)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proofErr w:type="gramStart"/>
      <w:r w:rsidRPr="003D7471">
        <w:rPr>
          <w:rFonts w:ascii="Cambria" w:hAnsi="Cambria" w:cs="Courier New"/>
          <w:b/>
          <w:bCs/>
          <w:color w:val="7F0055"/>
        </w:rPr>
        <w:t>import</w:t>
      </w:r>
      <w:proofErr w:type="gramEnd"/>
      <w:r w:rsidRPr="003D7471">
        <w:rPr>
          <w:rFonts w:ascii="Cambria" w:hAnsi="Cambria" w:cs="Courier New"/>
          <w:color w:val="000000"/>
        </w:rPr>
        <w:t xml:space="preserve"> java.util.Scanner;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b/>
          <w:bCs/>
          <w:color w:val="7F0055"/>
        </w:rPr>
        <w:t>public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class</w:t>
      </w:r>
      <w:r w:rsidRPr="003D7471">
        <w:rPr>
          <w:rFonts w:ascii="Cambria" w:hAnsi="Cambria" w:cs="Courier New"/>
          <w:color w:val="000000"/>
        </w:rPr>
        <w:t xml:space="preserve"> GasPump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C0"/>
        </w:rPr>
        <w:t>Rprice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C0"/>
        </w:rPr>
        <w:t>Sprice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C0"/>
        </w:rPr>
        <w:t>Dprice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price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private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GasPump()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Rprice</w:t>
      </w:r>
      <w:proofErr w:type="spell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Sprice</w:t>
      </w:r>
      <w:proofErr w:type="spell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Dprice</w:t>
      </w:r>
      <w:proofErr w:type="spell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price</w:t>
      </w:r>
      <w:proofErr w:type="gram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total</w:t>
      </w:r>
      <w:proofErr w:type="gram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cash</w:t>
      </w:r>
      <w:proofErr w:type="gram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-1;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Activate(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-1) &amp;&amp; (</w:t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 xml:space="preserve"> &gt; 0) &amp;&amp; (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 xml:space="preserve"> &gt; 0) &amp;&amp; (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 xml:space="preserve"> &gt; 0))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Rprice</w:t>
      </w:r>
      <w:proofErr w:type="spell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Sprice</w:t>
      </w:r>
      <w:proofErr w:type="spell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C0"/>
        </w:rPr>
        <w:t>Dprice</w:t>
      </w:r>
      <w:proofErr w:type="spell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"GAS PUMP IS ON"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PayCredit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0)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2;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"CHECKING CREDIT CARD."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Reject()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2)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"CREDIT CARD IS REJECTED."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Cancel()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3) ||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4))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"TRANSACTION IS CANCELLED."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0)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 OF CASH IS RETURNED"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Approved()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2)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3;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"CREDIT CARD APPROVED."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"SELECT TYPE OF GASOLINE:"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"a. REGULAR"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"b. SUPER"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"c. DIESEL"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PayCash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r w:rsidRPr="003D7471">
        <w:rPr>
          <w:rFonts w:ascii="Cambria" w:hAnsi="Cambria" w:cs="Courier New"/>
          <w:b/>
          <w:bCs/>
          <w:color w:val="7F0055"/>
        </w:rPr>
        <w:t>float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>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0) &amp;&amp; (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 xml:space="preserve"> &gt; 0))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3;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cash</w:t>
      </w:r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"SELECT TYPE OF GASOLINE:"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"a. REGULAR"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"b. SUPER"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"c. DIESEL"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Regular()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3)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4;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"REGULAR IS SELECTED."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price</w:t>
      </w:r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0000C0"/>
        </w:rPr>
        <w:t>Rprice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Super()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3)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4;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"SUPER IS SELECTED."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price</w:t>
      </w:r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0000C0"/>
        </w:rPr>
        <w:t>Sprice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Diesel()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3)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4;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"DIESEL IS SELECTED."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price</w:t>
      </w:r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0000C0"/>
        </w:rPr>
        <w:t>Dprice</w:t>
      </w:r>
      <w:proofErr w:type="spell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StartPump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4)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5;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total</w:t>
      </w:r>
      <w:proofErr w:type="gramEnd"/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"PUMP IS READY TO DISPOSE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C51D99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"# OF LITERS PUMPED: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"TOTAL CHARGE: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PumpLiter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5)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1) || ((</w:t>
      </w:r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 xml:space="preserve"> &gt;= </w:t>
      </w:r>
      <w:r w:rsidRPr="003D7471">
        <w:rPr>
          <w:rFonts w:ascii="Cambria" w:hAnsi="Cambria" w:cs="Courier New"/>
          <w:color w:val="0000C0"/>
        </w:rPr>
        <w:t>price</w:t>
      </w:r>
      <w:r w:rsidRPr="003D7471">
        <w:rPr>
          <w:rFonts w:ascii="Cambria" w:hAnsi="Cambria" w:cs="Courier New"/>
          <w:color w:val="000000"/>
        </w:rPr>
        <w:t xml:space="preserve"> * (</w:t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+ 1)) &amp;&amp; 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0)))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+ 1;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C0"/>
        </w:rPr>
        <w:t>total</w:t>
      </w:r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* </w:t>
      </w:r>
      <w:r w:rsidRPr="003D7471">
        <w:rPr>
          <w:rFonts w:ascii="Cambria" w:hAnsi="Cambria" w:cs="Courier New"/>
          <w:color w:val="0000C0"/>
        </w:rPr>
        <w:t>price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"# OF LITERS PUMPED: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"TOTAL CHARGE: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"CONTINUE PUMPING"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else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if</w:t>
      </w:r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0) &amp;&amp; (</w:t>
      </w:r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 xml:space="preserve"> &lt; </w:t>
      </w:r>
      <w:r w:rsidRPr="003D7471">
        <w:rPr>
          <w:rFonts w:ascii="Cambria" w:hAnsi="Cambria" w:cs="Courier New"/>
          <w:color w:val="0000C0"/>
        </w:rPr>
        <w:t>price</w:t>
      </w:r>
      <w:r w:rsidRPr="003D7471">
        <w:rPr>
          <w:rFonts w:ascii="Cambria" w:hAnsi="Cambria" w:cs="Courier New"/>
          <w:color w:val="000000"/>
        </w:rPr>
        <w:t xml:space="preserve"> * (</w:t>
      </w:r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 xml:space="preserve"> + 1)))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6;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"PUMP STOPPED. NOT SUFFICIENT FUNDS.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"# OF LITERS PUMPED: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"TOTAL CHARGE: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0) &amp;&amp; (</w:t>
      </w:r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 xml:space="preserve"> &lt; </w:t>
      </w:r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>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 xml:space="preserve"> - </w:t>
      </w:r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 OF CASH IS RETURNED"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"DO YOU WANT A RECEIPT?"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StopPump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5)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6;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"PUMP STOPPED.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"# OF LITERS PUMPED: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"TOTAL CHARGE: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((</w:t>
      </w:r>
      <w:r w:rsidRPr="003D7471">
        <w:rPr>
          <w:rFonts w:ascii="Cambria" w:hAnsi="Cambria" w:cs="Courier New"/>
          <w:color w:val="0000C0"/>
        </w:rPr>
        <w:t>w</w:t>
      </w:r>
      <w:r w:rsidRPr="003D7471">
        <w:rPr>
          <w:rFonts w:ascii="Cambria" w:hAnsi="Cambria" w:cs="Courier New"/>
          <w:color w:val="000000"/>
        </w:rPr>
        <w:t xml:space="preserve"> == 0) &amp;&amp; (</w:t>
      </w:r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 xml:space="preserve"> &lt; </w:t>
      </w:r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>))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cash</w:t>
      </w:r>
      <w:r w:rsidRPr="003D7471">
        <w:rPr>
          <w:rFonts w:ascii="Cambria" w:hAnsi="Cambria" w:cs="Courier New"/>
          <w:color w:val="000000"/>
        </w:rPr>
        <w:t xml:space="preserve"> - </w:t>
      </w:r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 OF CASH IS RETURNED"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"DO YOU WANT A RECEIPT?"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NoReceipt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6)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"NO RECEIPT IS PRINTED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Receipt()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6)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"RECEIPT IS PRINTED: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"# OF LITERS PUMPED: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"TOTAL CHARGE: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0000C0"/>
        </w:rPr>
        <w:t>total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TurnOff</w:t>
      </w:r>
      <w:proofErr w:type="spellEnd"/>
      <w:r w:rsidRPr="003D7471">
        <w:rPr>
          <w:rFonts w:ascii="Cambria" w:hAnsi="Cambria" w:cs="Courier New"/>
          <w:color w:val="000000"/>
        </w:rPr>
        <w:t>()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== 0)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C0"/>
        </w:rPr>
        <w:t>k</w:t>
      </w:r>
      <w:r w:rsidRPr="003D7471">
        <w:rPr>
          <w:rFonts w:ascii="Cambria" w:hAnsi="Cambria" w:cs="Courier New"/>
          <w:color w:val="000000"/>
        </w:rPr>
        <w:t xml:space="preserve"> = -2;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"GAS PUMP IS TURNED OFF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"\n"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1;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} </w:t>
      </w:r>
      <w:r w:rsidRPr="003D7471">
        <w:rPr>
          <w:rFonts w:ascii="Cambria" w:hAnsi="Cambria" w:cs="Courier New"/>
          <w:b/>
          <w:bCs/>
          <w:color w:val="7F0055"/>
        </w:rPr>
        <w:t>else</w:t>
      </w:r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return</w:t>
      </w:r>
      <w:proofErr w:type="gramEnd"/>
      <w:r w:rsidRPr="003D7471">
        <w:rPr>
          <w:rFonts w:ascii="Cambria" w:hAnsi="Cambria" w:cs="Courier New"/>
          <w:color w:val="000000"/>
        </w:rPr>
        <w:t xml:space="preserve"> 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3F7F5F"/>
        </w:rPr>
        <w:t>//Testing Methods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final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void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000000"/>
        </w:rPr>
        <w:t>Show_State</w:t>
      </w:r>
      <w:proofErr w:type="spellEnd"/>
      <w:r w:rsidRPr="003D7471">
        <w:rPr>
          <w:rFonts w:ascii="Cambria" w:hAnsi="Cambria" w:cs="Courier New"/>
          <w:color w:val="000000"/>
        </w:rPr>
        <w:t xml:space="preserve">() 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public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static</w:t>
      </w:r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b/>
          <w:bCs/>
          <w:color w:val="7F0055"/>
        </w:rPr>
        <w:t>void</w:t>
      </w:r>
      <w:r w:rsidRPr="003D7471">
        <w:rPr>
          <w:rFonts w:ascii="Cambria" w:hAnsi="Cambria" w:cs="Courier New"/>
          <w:color w:val="000000"/>
        </w:rPr>
        <w:t xml:space="preserve"> main(String[] </w:t>
      </w:r>
      <w:proofErr w:type="spellStart"/>
      <w:r w:rsidRPr="003D7471">
        <w:rPr>
          <w:rFonts w:ascii="Cambria" w:hAnsi="Cambria" w:cs="Courier New"/>
          <w:color w:val="6A3E3E"/>
        </w:rPr>
        <w:t>args</w:t>
      </w:r>
      <w:proofErr w:type="spellEnd"/>
      <w:r w:rsidRPr="003D7471">
        <w:rPr>
          <w:rFonts w:ascii="Cambria" w:hAnsi="Cambria" w:cs="Courier New"/>
          <w:color w:val="000000"/>
        </w:rPr>
        <w:t>)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3F7F5F"/>
        </w:rPr>
        <w:t xml:space="preserve">// </w:t>
      </w:r>
      <w:r w:rsidRPr="003D7471">
        <w:rPr>
          <w:rFonts w:ascii="Cambria" w:hAnsi="Cambria" w:cs="Courier New"/>
          <w:b/>
          <w:bCs/>
          <w:color w:val="7F9FBF"/>
        </w:rPr>
        <w:t>TODO</w:t>
      </w:r>
      <w:r w:rsidRPr="003D7471">
        <w:rPr>
          <w:rFonts w:ascii="Cambria" w:hAnsi="Cambria" w:cs="Courier New"/>
          <w:color w:val="3F7F5F"/>
        </w:rPr>
        <w:t xml:space="preserve"> Auto-generated method stub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000000"/>
        </w:rPr>
        <w:t>GasPump</w:t>
      </w:r>
      <w:proofErr w:type="spell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proofErr w:type="spell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b/>
          <w:bCs/>
          <w:color w:val="7F0055"/>
        </w:rPr>
        <w:t>new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GasPump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  <w:u w:val="single"/>
        </w:rPr>
        <w:t>k</w:t>
      </w:r>
      <w:r w:rsidRPr="003D7471">
        <w:rPr>
          <w:rFonts w:ascii="Cambria" w:hAnsi="Cambria" w:cs="Courier New"/>
          <w:color w:val="000000"/>
        </w:rPr>
        <w:t xml:space="preserve"> = 4;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  <w:t xml:space="preserve">String </w:t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val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""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String </w:t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""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float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>=0;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float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>=0;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>=0;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float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=0;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  <w:color w:val="000000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 xml:space="preserve">"\n1. Activate \n2. </w:t>
      </w:r>
      <w:proofErr w:type="spellStart"/>
      <w:r w:rsidRPr="003D7471">
        <w:rPr>
          <w:rFonts w:ascii="Cambria" w:hAnsi="Cambria" w:cs="Courier New"/>
          <w:color w:val="2A00FF"/>
        </w:rPr>
        <w:t>PayCredit</w:t>
      </w:r>
      <w:proofErr w:type="spellEnd"/>
      <w:r w:rsidRPr="003D7471">
        <w:rPr>
          <w:rFonts w:ascii="Cambria" w:hAnsi="Cambria" w:cs="Courier New"/>
          <w:color w:val="2A00FF"/>
        </w:rPr>
        <w:t xml:space="preserve"> \n3. Reject \n4. "</w:t>
      </w:r>
      <w:r w:rsidRPr="003D7471">
        <w:rPr>
          <w:rFonts w:ascii="Cambria" w:hAnsi="Cambria" w:cs="Courier New"/>
          <w:color w:val="000000"/>
        </w:rPr>
        <w:t xml:space="preserve">+ </w:t>
      </w:r>
      <w:r w:rsidRPr="003D7471">
        <w:rPr>
          <w:rFonts w:ascii="Cambria" w:hAnsi="Cambria" w:cs="Courier New"/>
          <w:color w:val="2A00FF"/>
        </w:rPr>
        <w:t xml:space="preserve">"Approved \n5. </w:t>
      </w:r>
      <w:proofErr w:type="spellStart"/>
      <w:r w:rsidRPr="003D7471">
        <w:rPr>
          <w:rFonts w:ascii="Cambria" w:hAnsi="Cambria" w:cs="Courier New"/>
          <w:color w:val="2A00FF"/>
        </w:rPr>
        <w:t>PayCash</w:t>
      </w:r>
      <w:proofErr w:type="spellEnd"/>
      <w:r w:rsidRPr="003D7471">
        <w:rPr>
          <w:rFonts w:ascii="Cambria" w:hAnsi="Cambria" w:cs="Courier New"/>
          <w:color w:val="2A00FF"/>
        </w:rPr>
        <w:t xml:space="preserve"> \n6. Cancel \n7. Regular \n8. Super \n9. Diesel "</w:t>
      </w:r>
      <w:r w:rsidRPr="003D7471">
        <w:rPr>
          <w:rFonts w:ascii="Cambria" w:hAnsi="Cambria" w:cs="Courier New"/>
          <w:color w:val="000000"/>
        </w:rPr>
        <w:t xml:space="preserve">+ </w:t>
      </w:r>
      <w:r w:rsidRPr="003D7471">
        <w:rPr>
          <w:rFonts w:ascii="Cambria" w:hAnsi="Cambria" w:cs="Courier New"/>
          <w:color w:val="2A00FF"/>
        </w:rPr>
        <w:t xml:space="preserve">"\n0. </w:t>
      </w:r>
      <w:proofErr w:type="spellStart"/>
      <w:r w:rsidRPr="003D7471">
        <w:rPr>
          <w:rFonts w:ascii="Cambria" w:hAnsi="Cambria" w:cs="Courier New"/>
          <w:color w:val="2A00FF"/>
        </w:rPr>
        <w:t>StartPump</w:t>
      </w:r>
      <w:proofErr w:type="spellEnd"/>
      <w:r w:rsidRPr="003D7471">
        <w:rPr>
          <w:rFonts w:ascii="Cambria" w:hAnsi="Cambria" w:cs="Courier New"/>
          <w:color w:val="2A00FF"/>
        </w:rPr>
        <w:t xml:space="preserve"> \n 10. </w:t>
      </w:r>
      <w:proofErr w:type="spellStart"/>
      <w:r w:rsidRPr="003D7471">
        <w:rPr>
          <w:rFonts w:ascii="Cambria" w:hAnsi="Cambria" w:cs="Courier New"/>
          <w:color w:val="2A00FF"/>
        </w:rPr>
        <w:t>PumpLiter</w:t>
      </w:r>
      <w:proofErr w:type="spellEnd"/>
      <w:r w:rsidRPr="003D7471">
        <w:rPr>
          <w:rFonts w:ascii="Cambria" w:hAnsi="Cambria" w:cs="Courier New"/>
          <w:color w:val="2A00FF"/>
        </w:rPr>
        <w:t xml:space="preserve"> \n11. </w:t>
      </w:r>
      <w:proofErr w:type="spellStart"/>
      <w:r w:rsidRPr="003D7471">
        <w:rPr>
          <w:rFonts w:ascii="Cambria" w:hAnsi="Cambria" w:cs="Courier New"/>
          <w:color w:val="2A00FF"/>
        </w:rPr>
        <w:t>StopPump</w:t>
      </w:r>
      <w:proofErr w:type="spellEnd"/>
      <w:r w:rsidRPr="003D7471">
        <w:rPr>
          <w:rFonts w:ascii="Cambria" w:hAnsi="Cambria" w:cs="Courier New"/>
          <w:color w:val="2A00FF"/>
        </w:rPr>
        <w:t xml:space="preserve"> \n12. </w:t>
      </w:r>
      <w:proofErr w:type="spellStart"/>
      <w:r w:rsidRPr="003D7471">
        <w:rPr>
          <w:rFonts w:ascii="Cambria" w:hAnsi="Cambria" w:cs="Courier New"/>
          <w:color w:val="2A00FF"/>
        </w:rPr>
        <w:t>NoReceipt</w:t>
      </w:r>
      <w:proofErr w:type="spellEnd"/>
      <w:r w:rsidRPr="003D7471">
        <w:rPr>
          <w:rFonts w:ascii="Cambria" w:hAnsi="Cambria" w:cs="Courier New"/>
          <w:color w:val="2A00FF"/>
        </w:rPr>
        <w:t xml:space="preserve"> \n13. Receipt "</w:t>
      </w:r>
      <w:r w:rsidRPr="003D7471">
        <w:rPr>
          <w:rFonts w:ascii="Cambria" w:hAnsi="Cambria" w:cs="Courier New"/>
          <w:color w:val="000000"/>
        </w:rPr>
        <w:t xml:space="preserve">+ </w:t>
      </w:r>
      <w:r w:rsidRPr="003D7471">
        <w:rPr>
          <w:rFonts w:ascii="Cambria" w:hAnsi="Cambria" w:cs="Courier New"/>
          <w:color w:val="2A00FF"/>
        </w:rPr>
        <w:t xml:space="preserve">"\n14. </w:t>
      </w:r>
      <w:proofErr w:type="spellStart"/>
      <w:r w:rsidRPr="003D7471">
        <w:rPr>
          <w:rFonts w:ascii="Cambria" w:hAnsi="Cambria" w:cs="Courier New"/>
          <w:color w:val="2A00FF"/>
        </w:rPr>
        <w:t>TurnOff</w:t>
      </w:r>
      <w:proofErr w:type="spellEnd"/>
      <w:r w:rsidRPr="003D7471">
        <w:rPr>
          <w:rFonts w:ascii="Cambria" w:hAnsi="Cambria" w:cs="Courier New"/>
          <w:color w:val="2A00FF"/>
        </w:rPr>
        <w:t xml:space="preserve"> \n15. Show State \n16.Show_variables</w:t>
      </w:r>
      <w:proofErr w:type="gramStart"/>
      <w:r w:rsidRPr="003D7471">
        <w:rPr>
          <w:rFonts w:ascii="Cambria" w:hAnsi="Cambria" w:cs="Courier New"/>
          <w:color w:val="2A00FF"/>
        </w:rPr>
        <w:t>"</w:t>
      </w:r>
      <w:r w:rsidRPr="003D7471">
        <w:rPr>
          <w:rFonts w:ascii="Cambria" w:hAnsi="Cambria" w:cs="Courier New"/>
          <w:color w:val="000000"/>
        </w:rPr>
        <w:t xml:space="preserve"> )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"\</w:t>
      </w:r>
      <w:proofErr w:type="spellStart"/>
      <w:r w:rsidRPr="003D7471">
        <w:rPr>
          <w:rFonts w:ascii="Cambria" w:hAnsi="Cambria" w:cs="Courier New"/>
          <w:color w:val="2A00FF"/>
        </w:rPr>
        <w:t>nSelect</w:t>
      </w:r>
      <w:proofErr w:type="spellEnd"/>
      <w:r w:rsidRPr="003D7471">
        <w:rPr>
          <w:rFonts w:ascii="Cambria" w:hAnsi="Cambria" w:cs="Courier New"/>
          <w:color w:val="2A00FF"/>
        </w:rPr>
        <w:t xml:space="preserve"> any transition():"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Scanner </w:t>
      </w:r>
      <w:r w:rsidRPr="003D7471">
        <w:rPr>
          <w:rFonts w:ascii="Cambria" w:hAnsi="Cambria" w:cs="Courier New"/>
          <w:color w:val="6A3E3E"/>
          <w:u w:val="single"/>
        </w:rPr>
        <w:t>s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b/>
          <w:bCs/>
          <w:color w:val="7F0055"/>
        </w:rPr>
        <w:t>new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gramStart"/>
      <w:r w:rsidRPr="003D7471">
        <w:rPr>
          <w:rFonts w:ascii="Cambria" w:hAnsi="Cambria" w:cs="Courier New"/>
          <w:color w:val="000000"/>
        </w:rPr>
        <w:t>Scanner(</w:t>
      </w:r>
      <w:proofErr w:type="gramEnd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in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Scanner </w:t>
      </w:r>
      <w:r w:rsidRPr="003D7471">
        <w:rPr>
          <w:rFonts w:ascii="Cambria" w:hAnsi="Cambria" w:cs="Courier New"/>
          <w:color w:val="6A3E3E"/>
          <w:u w:val="single"/>
        </w:rPr>
        <w:t>p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b/>
          <w:bCs/>
          <w:color w:val="7F0055"/>
        </w:rPr>
        <w:t>new</w:t>
      </w:r>
      <w:r w:rsidRPr="003D7471">
        <w:rPr>
          <w:rFonts w:ascii="Cambria" w:hAnsi="Cambria" w:cs="Courier New"/>
          <w:color w:val="000000"/>
        </w:rPr>
        <w:t xml:space="preserve"> </w:t>
      </w:r>
      <w:proofErr w:type="gramStart"/>
      <w:r w:rsidRPr="003D7471">
        <w:rPr>
          <w:rFonts w:ascii="Cambria" w:hAnsi="Cambria" w:cs="Courier New"/>
          <w:color w:val="000000"/>
        </w:rPr>
        <w:t>Scanner(</w:t>
      </w:r>
      <w:proofErr w:type="gramEnd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in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val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s</w:t>
      </w:r>
      <w:r w:rsidRPr="003D7471">
        <w:rPr>
          <w:rFonts w:ascii="Cambria" w:hAnsi="Cambria" w:cs="Courier New"/>
          <w:color w:val="000000"/>
        </w:rPr>
        <w:t>.nextLine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do</w:t>
      </w:r>
      <w:proofErr w:type="gramEnd"/>
      <w:r w:rsidRPr="003D7471">
        <w:rPr>
          <w:rFonts w:ascii="Cambria" w:hAnsi="Cambria" w:cs="Courier New"/>
          <w:color w:val="000000"/>
        </w:rPr>
        <w:t xml:space="preserve"> 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proofErr w:type="spellStart"/>
      <w:r w:rsidRPr="003D7471">
        <w:rPr>
          <w:rFonts w:ascii="Cambria" w:hAnsi="Cambria" w:cs="Courier New"/>
          <w:color w:val="6A3E3E"/>
        </w:rPr>
        <w:t>val</w:t>
      </w:r>
      <w:proofErr w:type="spellEnd"/>
      <w:r w:rsidRPr="003D7471">
        <w:rPr>
          <w:rFonts w:ascii="Cambria" w:hAnsi="Cambria" w:cs="Courier New"/>
          <w:color w:val="000000"/>
        </w:rPr>
        <w:t xml:space="preserve"> != </w:t>
      </w:r>
      <w:r w:rsidRPr="003D7471">
        <w:rPr>
          <w:rFonts w:ascii="Cambria" w:hAnsi="Cambria" w:cs="Courier New"/>
          <w:color w:val="2A00FF"/>
        </w:rPr>
        <w:t>"q"</w:t>
      </w:r>
      <w:r w:rsidRPr="003D7471">
        <w:rPr>
          <w:rFonts w:ascii="Cambria" w:hAnsi="Cambria" w:cs="Courier New"/>
          <w:color w:val="000000"/>
        </w:rPr>
        <w:t>)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  <w:highlight w:val="lightGray"/>
        </w:rPr>
        <w:t>switch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proofErr w:type="spellStart"/>
      <w:r w:rsidRPr="003D7471">
        <w:rPr>
          <w:rFonts w:ascii="Cambria" w:hAnsi="Cambria" w:cs="Courier New"/>
          <w:color w:val="6A3E3E"/>
        </w:rPr>
        <w:t>val</w:t>
      </w:r>
      <w:proofErr w:type="spellEnd"/>
      <w:r w:rsidRPr="003D7471">
        <w:rPr>
          <w:rFonts w:ascii="Cambria" w:hAnsi="Cambria" w:cs="Courier New"/>
          <w:color w:val="000000"/>
        </w:rPr>
        <w:t>)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"0"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z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.StartPump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.printf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"this function returns %</w:t>
      </w:r>
      <w:proofErr w:type="spellStart"/>
      <w:r w:rsidRPr="003D7471">
        <w:rPr>
          <w:rFonts w:ascii="Cambria" w:hAnsi="Cambria" w:cs="Courier New"/>
          <w:color w:val="2A00FF"/>
        </w:rPr>
        <w:t>n"</w:t>
      </w:r>
      <w:r w:rsidRPr="003D7471">
        <w:rPr>
          <w:rFonts w:ascii="Cambria" w:hAnsi="Cambria" w:cs="Courier New"/>
          <w:color w:val="000000"/>
        </w:rPr>
        <w:t>,</w:t>
      </w:r>
      <w:r w:rsidRPr="003D7471">
        <w:rPr>
          <w:rFonts w:ascii="Cambria" w:hAnsi="Cambria" w:cs="Courier New"/>
          <w:color w:val="6A3E3E"/>
        </w:rPr>
        <w:t>z</w:t>
      </w:r>
      <w:proofErr w:type="spell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"Enter value of Regular Gas a:"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p</w:t>
      </w:r>
      <w:r w:rsidRPr="003D7471">
        <w:rPr>
          <w:rFonts w:ascii="Cambria" w:hAnsi="Cambria" w:cs="Courier New"/>
          <w:color w:val="000000"/>
        </w:rPr>
        <w:t>.nextFloat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"Enter value of Super Gas b: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p</w:t>
      </w:r>
      <w:r w:rsidRPr="003D7471">
        <w:rPr>
          <w:rFonts w:ascii="Cambria" w:hAnsi="Cambria" w:cs="Courier New"/>
          <w:color w:val="000000"/>
        </w:rPr>
        <w:t>.nextFloat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"Enter value of Diesel d: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p</w:t>
      </w:r>
      <w:r w:rsidRPr="003D7471">
        <w:rPr>
          <w:rFonts w:ascii="Cambria" w:hAnsi="Cambria" w:cs="Courier New"/>
          <w:color w:val="000000"/>
        </w:rPr>
        <w:t>.nextFloat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.Activate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e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.Activate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 xml:space="preserve">, </w:t>
      </w:r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e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e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"S0"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"2"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f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.PayCredit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f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f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"S2"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"3"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g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.Reject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g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g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"S0"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"4"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h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.Approved</w:t>
      </w:r>
      <w:proofErr w:type="spellEnd"/>
      <w:r w:rsidRPr="003D7471">
        <w:rPr>
          <w:rFonts w:ascii="Cambria" w:hAnsi="Cambria" w:cs="Courier New"/>
          <w:color w:val="000000"/>
        </w:rPr>
        <w:t>();</w:t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h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h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"S3"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"5"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"enter cash: $"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s</w:t>
      </w:r>
      <w:r w:rsidRPr="003D7471">
        <w:rPr>
          <w:rFonts w:ascii="Cambria" w:hAnsi="Cambria" w:cs="Courier New"/>
          <w:color w:val="000000"/>
        </w:rPr>
        <w:t>.nextInt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 xml:space="preserve">); 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proofErr w:type="spellStart"/>
      <w:r w:rsidRPr="003D7471">
        <w:rPr>
          <w:rFonts w:ascii="Cambria" w:hAnsi="Cambria" w:cs="Courier New"/>
          <w:color w:val="6A3E3E"/>
        </w:rPr>
        <w:t>i</w:t>
      </w:r>
      <w:proofErr w:type="spellEnd"/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.PayCash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>);</w:t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spellStart"/>
      <w:proofErr w:type="gramEnd"/>
      <w:r w:rsidRPr="003D7471">
        <w:rPr>
          <w:rFonts w:ascii="Cambria" w:hAnsi="Cambria" w:cs="Courier New"/>
          <w:color w:val="6A3E3E"/>
        </w:rPr>
        <w:t>i</w:t>
      </w:r>
      <w:proofErr w:type="spellEnd"/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proofErr w:type="spellStart"/>
      <w:r w:rsidRPr="003D7471">
        <w:rPr>
          <w:rFonts w:ascii="Cambria" w:hAnsi="Cambria" w:cs="Courier New"/>
          <w:color w:val="6A3E3E"/>
        </w:rPr>
        <w:t>i</w:t>
      </w:r>
      <w:proofErr w:type="spellEnd"/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"S3"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"6"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j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.Cancel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j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j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"S3"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"7"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l</w:t>
      </w:r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.Regular</w:t>
      </w:r>
      <w:proofErr w:type="spellEnd"/>
      <w:r w:rsidRPr="003D7471">
        <w:rPr>
          <w:rFonts w:ascii="Cambria" w:hAnsi="Cambria" w:cs="Courier New"/>
          <w:color w:val="000000"/>
        </w:rPr>
        <w:t>();</w:t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l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l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"S4"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"8"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m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.Super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m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m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"S4"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"9"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o</w:t>
      </w:r>
      <w:r w:rsidRPr="003D7471">
        <w:rPr>
          <w:rFonts w:ascii="Cambria" w:hAnsi="Cambria" w:cs="Courier New"/>
          <w:color w:val="000000"/>
        </w:rPr>
        <w:t xml:space="preserve"> =</w:t>
      </w:r>
      <w:r w:rsidRPr="003D7471">
        <w:rPr>
          <w:rFonts w:ascii="Cambria" w:hAnsi="Cambria" w:cs="Courier New"/>
          <w:color w:val="000000"/>
        </w:rPr>
        <w:tab/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.Diesel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o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o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"S4"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"10"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t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.PumpLiter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t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t</w:t>
      </w:r>
      <w:r w:rsidRPr="003D7471">
        <w:rPr>
          <w:rFonts w:ascii="Cambria" w:hAnsi="Cambria" w:cs="Courier New"/>
          <w:color w:val="000000"/>
        </w:rPr>
        <w:t xml:space="preserve">==1 &amp;&amp; </w:t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== </w:t>
      </w:r>
      <w:r w:rsidRPr="003D7471">
        <w:rPr>
          <w:rFonts w:ascii="Cambria" w:hAnsi="Cambria" w:cs="Courier New"/>
          <w:color w:val="2A00FF"/>
        </w:rPr>
        <w:t>"S1"</w:t>
      </w:r>
      <w:r w:rsidRPr="003D7471">
        <w:rPr>
          <w:rFonts w:ascii="Cambria" w:hAnsi="Cambria" w:cs="Courier New"/>
          <w:color w:val="000000"/>
        </w:rPr>
        <w:t>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"S1"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="00C51D99">
        <w:rPr>
          <w:rFonts w:ascii="Cambria" w:hAnsi="Cambria" w:cs="Courier New"/>
          <w:color w:val="000000"/>
        </w:rPr>
        <w:tab/>
      </w:r>
      <w:r w:rsidR="00C51D99">
        <w:rPr>
          <w:rFonts w:ascii="Cambria" w:hAnsi="Cambria" w:cs="Courier New"/>
          <w:color w:val="3F7F5F"/>
        </w:rPr>
        <w:t>//</w:t>
      </w:r>
      <w:r w:rsidRPr="003D7471">
        <w:rPr>
          <w:rFonts w:ascii="Cambria" w:hAnsi="Cambria" w:cs="Courier New"/>
          <w:color w:val="3F7F5F"/>
        </w:rPr>
        <w:t>else if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3F7F5F"/>
        </w:rPr>
        <w:t>/</w:t>
      </w:r>
      <w:proofErr w:type="gramStart"/>
      <w:r w:rsidRPr="003D7471">
        <w:rPr>
          <w:rFonts w:ascii="Cambria" w:hAnsi="Cambria" w:cs="Courier New"/>
          <w:color w:val="3F7F5F"/>
        </w:rPr>
        <w:t>/(</w:t>
      </w:r>
      <w:proofErr w:type="gramEnd"/>
      <w:r w:rsidRPr="003D7471">
        <w:rPr>
          <w:rFonts w:ascii="Cambria" w:hAnsi="Cambria" w:cs="Courier New"/>
          <w:color w:val="3F7F5F"/>
        </w:rPr>
        <w:t>t==1 &amp;&amp; State =="S5" &amp;&amp; c &lt;price)</w:t>
      </w:r>
      <w:r w:rsidRPr="003D7471">
        <w:rPr>
          <w:rFonts w:ascii="Cambria" w:hAnsi="Cambria" w:cs="Courier New"/>
          <w:color w:val="3F7F5F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3F7F5F"/>
        </w:rPr>
        <w:t>/</w:t>
      </w:r>
      <w:proofErr w:type="gramStart"/>
      <w:r w:rsidRPr="003D7471">
        <w:rPr>
          <w:rFonts w:ascii="Cambria" w:hAnsi="Cambria" w:cs="Courier New"/>
          <w:color w:val="3F7F5F"/>
        </w:rPr>
        <w:t>/{</w:t>
      </w:r>
      <w:proofErr w:type="gramEnd"/>
      <w:r w:rsidRPr="003D7471">
        <w:rPr>
          <w:rFonts w:ascii="Cambria" w:hAnsi="Cambria" w:cs="Courier New"/>
          <w:color w:val="3F7F5F"/>
        </w:rPr>
        <w:t xml:space="preserve"> State = "S6";}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else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</w:t>
      </w:r>
      <w:r w:rsidRPr="003D7471">
        <w:rPr>
          <w:rFonts w:ascii="Cambria" w:hAnsi="Cambria" w:cs="Courier New"/>
          <w:color w:val="2A00FF"/>
        </w:rPr>
        <w:t>"S5"</w:t>
      </w:r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"11"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u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.StopPump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u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u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"S6"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"12"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v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.NoReceipt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v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v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"S0"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"13"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w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.Receipt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w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w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"S0"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"14"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spellStart"/>
      <w:proofErr w:type="gramStart"/>
      <w:r w:rsidRPr="003D7471">
        <w:rPr>
          <w:rFonts w:ascii="Cambria" w:hAnsi="Cambria" w:cs="Courier New"/>
          <w:b/>
          <w:bCs/>
          <w:color w:val="7F0055"/>
        </w:rPr>
        <w:t>int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6A3E3E"/>
        </w:rPr>
        <w:t>x</w:t>
      </w:r>
      <w:r w:rsidRPr="003D7471">
        <w:rPr>
          <w:rFonts w:ascii="Cambria" w:hAnsi="Cambria" w:cs="Courier New"/>
          <w:color w:val="000000"/>
        </w:rPr>
        <w:t xml:space="preserve"> = </w:t>
      </w:r>
      <w:proofErr w:type="spellStart"/>
      <w:r w:rsidRPr="003D7471">
        <w:rPr>
          <w:rFonts w:ascii="Cambria" w:hAnsi="Cambria" w:cs="Courier New"/>
          <w:color w:val="6A3E3E"/>
        </w:rPr>
        <w:t>ga</w:t>
      </w:r>
      <w:r w:rsidRPr="003D7471">
        <w:rPr>
          <w:rFonts w:ascii="Cambria" w:hAnsi="Cambria" w:cs="Courier New"/>
          <w:color w:val="000000"/>
        </w:rPr>
        <w:t>.TurnOff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 xml:space="preserve">    </w:t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"This function returns 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r w:rsidRPr="003D7471">
        <w:rPr>
          <w:rFonts w:ascii="Cambria" w:hAnsi="Cambria" w:cs="Courier New"/>
          <w:color w:val="6A3E3E"/>
        </w:rPr>
        <w:t>x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if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r w:rsidRPr="003D7471">
        <w:rPr>
          <w:rFonts w:ascii="Cambria" w:hAnsi="Cambria" w:cs="Courier New"/>
          <w:color w:val="6A3E3E"/>
        </w:rPr>
        <w:t>x</w:t>
      </w:r>
      <w:r w:rsidRPr="003D7471">
        <w:rPr>
          <w:rFonts w:ascii="Cambria" w:hAnsi="Cambria" w:cs="Courier New"/>
          <w:color w:val="000000"/>
        </w:rPr>
        <w:t>==1){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 xml:space="preserve"> = </w:t>
      </w:r>
      <w:r w:rsidRPr="003D7471">
        <w:rPr>
          <w:rFonts w:ascii="Cambria" w:hAnsi="Cambria" w:cs="Courier New"/>
          <w:color w:val="2A00FF"/>
        </w:rPr>
        <w:t>"Exit"</w:t>
      </w:r>
      <w:r w:rsidRPr="003D7471">
        <w:rPr>
          <w:rFonts w:ascii="Cambria" w:hAnsi="Cambria" w:cs="Courier New"/>
          <w:color w:val="000000"/>
        </w:rPr>
        <w:t>;}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break</w:t>
      </w:r>
      <w:proofErr w:type="gramEnd"/>
      <w:r w:rsidRPr="003D7471">
        <w:rPr>
          <w:rFonts w:ascii="Cambria" w:hAnsi="Cambria" w:cs="Courier New"/>
          <w:color w:val="000000"/>
        </w:rPr>
        <w:t>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"15"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State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case</w:t>
      </w:r>
      <w:proofErr w:type="gramEnd"/>
      <w:r w:rsidRPr="003D7471">
        <w:rPr>
          <w:rFonts w:ascii="Cambria" w:hAnsi="Cambria" w:cs="Courier New"/>
          <w:color w:val="000000"/>
        </w:rPr>
        <w:t xml:space="preserve"> </w:t>
      </w:r>
      <w:r w:rsidRPr="003D7471">
        <w:rPr>
          <w:rFonts w:ascii="Cambria" w:hAnsi="Cambria" w:cs="Courier New"/>
          <w:color w:val="2A00FF"/>
        </w:rPr>
        <w:t>"16"</w:t>
      </w:r>
      <w:r w:rsidRPr="003D7471">
        <w:rPr>
          <w:rFonts w:ascii="Cambria" w:hAnsi="Cambria" w:cs="Courier New"/>
          <w:color w:val="000000"/>
        </w:rPr>
        <w:t>: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"Value of a:"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a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"Value of b:"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b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"Value of c:"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r w:rsidRPr="003D7471">
        <w:rPr>
          <w:rFonts w:ascii="Cambria" w:hAnsi="Cambria" w:cs="Courier New"/>
          <w:color w:val="6A3E3E"/>
        </w:rPr>
        <w:t>c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2A00FF"/>
        </w:rPr>
        <w:t>"Value of d:"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.print(</w:t>
      </w:r>
      <w:proofErr w:type="gramEnd"/>
      <w:r w:rsidRPr="003D7471">
        <w:rPr>
          <w:rFonts w:ascii="Cambria" w:hAnsi="Cambria" w:cs="Courier New"/>
          <w:color w:val="6A3E3E"/>
        </w:rPr>
        <w:t>d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  <w:highlight w:val="lightGray"/>
        </w:rPr>
        <w:t>}</w:t>
      </w:r>
      <w:r w:rsidRPr="003D7471">
        <w:rPr>
          <w:rFonts w:ascii="Cambria" w:hAnsi="Cambria" w:cs="Courier New"/>
          <w:color w:val="000000"/>
        </w:rPr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else</w:t>
      </w:r>
      <w:proofErr w:type="gramEnd"/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lastRenderedPageBreak/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b/>
          <w:bCs/>
          <w:i/>
          <w:iCs/>
          <w:color w:val="0000C0"/>
        </w:rPr>
        <w:t>out</w:t>
      </w:r>
      <w:r w:rsidRPr="003D7471">
        <w:rPr>
          <w:rFonts w:ascii="Cambria" w:hAnsi="Cambria" w:cs="Courier New"/>
          <w:color w:val="000000"/>
        </w:rPr>
        <w:t>.println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2A00FF"/>
        </w:rPr>
        <w:t>"please select from given menu or press q to exit"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6A3E3E"/>
        </w:rPr>
        <w:t>val</w:t>
      </w:r>
      <w:proofErr w:type="spellEnd"/>
      <w:proofErr w:type="gramEnd"/>
      <w:r w:rsidRPr="003D7471">
        <w:rPr>
          <w:rFonts w:ascii="Cambria" w:hAnsi="Cambria" w:cs="Courier New"/>
          <w:color w:val="000000"/>
        </w:rPr>
        <w:t xml:space="preserve">= </w:t>
      </w:r>
      <w:proofErr w:type="spellStart"/>
      <w:r w:rsidRPr="003D7471">
        <w:rPr>
          <w:rFonts w:ascii="Cambria" w:hAnsi="Cambria" w:cs="Courier New"/>
          <w:color w:val="6A3E3E"/>
        </w:rPr>
        <w:t>s</w:t>
      </w:r>
      <w:r w:rsidRPr="003D7471">
        <w:rPr>
          <w:rFonts w:ascii="Cambria" w:hAnsi="Cambria" w:cs="Courier New"/>
          <w:color w:val="000000"/>
        </w:rPr>
        <w:t>.nextLine</w:t>
      </w:r>
      <w:proofErr w:type="spellEnd"/>
      <w:r w:rsidRPr="003D7471">
        <w:rPr>
          <w:rFonts w:ascii="Cambria" w:hAnsi="Cambria" w:cs="Courier New"/>
          <w:color w:val="000000"/>
        </w:rPr>
        <w:t>();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r w:rsidRPr="003D7471">
        <w:rPr>
          <w:rFonts w:ascii="Cambria" w:hAnsi="Cambria" w:cs="Courier New"/>
          <w:color w:val="000000"/>
        </w:rPr>
        <w:tab/>
      </w:r>
      <w:proofErr w:type="gramStart"/>
      <w:r w:rsidRPr="003D7471">
        <w:rPr>
          <w:rFonts w:ascii="Cambria" w:hAnsi="Cambria" w:cs="Courier New"/>
          <w:b/>
          <w:bCs/>
          <w:color w:val="7F0055"/>
        </w:rPr>
        <w:t>while</w:t>
      </w:r>
      <w:proofErr w:type="gramEnd"/>
      <w:r w:rsidRPr="003D7471">
        <w:rPr>
          <w:rFonts w:ascii="Cambria" w:hAnsi="Cambria" w:cs="Courier New"/>
          <w:color w:val="000000"/>
        </w:rPr>
        <w:t xml:space="preserve"> (</w:t>
      </w:r>
      <w:proofErr w:type="spellStart"/>
      <w:r w:rsidRPr="003D7471">
        <w:rPr>
          <w:rFonts w:ascii="Cambria" w:hAnsi="Cambria" w:cs="Courier New"/>
          <w:color w:val="6A3E3E"/>
        </w:rPr>
        <w:t>val</w:t>
      </w:r>
      <w:proofErr w:type="spellEnd"/>
      <w:r w:rsidRPr="003D7471">
        <w:rPr>
          <w:rFonts w:ascii="Cambria" w:hAnsi="Cambria" w:cs="Courier New"/>
          <w:color w:val="000000"/>
        </w:rPr>
        <w:t xml:space="preserve"> != </w:t>
      </w:r>
      <w:r w:rsidRPr="003D7471">
        <w:rPr>
          <w:rFonts w:ascii="Cambria" w:hAnsi="Cambria" w:cs="Courier New"/>
          <w:color w:val="2A00FF"/>
        </w:rPr>
        <w:t>"q"</w:t>
      </w:r>
      <w:r w:rsidRPr="003D7471">
        <w:rPr>
          <w:rFonts w:ascii="Cambria" w:hAnsi="Cambria" w:cs="Courier New"/>
          <w:color w:val="000000"/>
        </w:rPr>
        <w:t>);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  <w:proofErr w:type="spellStart"/>
      <w:proofErr w:type="gramStart"/>
      <w:r w:rsidRPr="003D7471">
        <w:rPr>
          <w:rFonts w:ascii="Cambria" w:hAnsi="Cambria" w:cs="Courier New"/>
          <w:color w:val="000000"/>
        </w:rPr>
        <w:t>System.</w:t>
      </w:r>
      <w:r w:rsidRPr="003D7471">
        <w:rPr>
          <w:rFonts w:ascii="Cambria" w:hAnsi="Cambria" w:cs="Courier New"/>
          <w:i/>
          <w:iCs/>
          <w:color w:val="000000"/>
        </w:rPr>
        <w:t>exit</w:t>
      </w:r>
      <w:proofErr w:type="spellEnd"/>
      <w:r w:rsidRPr="003D7471">
        <w:rPr>
          <w:rFonts w:ascii="Cambria" w:hAnsi="Cambria" w:cs="Courier New"/>
          <w:color w:val="000000"/>
        </w:rPr>
        <w:t>(</w:t>
      </w:r>
      <w:proofErr w:type="gramEnd"/>
      <w:r w:rsidRPr="003D7471">
        <w:rPr>
          <w:rFonts w:ascii="Cambria" w:hAnsi="Cambria" w:cs="Courier New"/>
          <w:color w:val="000000"/>
        </w:rPr>
        <w:t>0);</w:t>
      </w: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>}</w:t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  <w:r w:rsidRPr="003D7471">
        <w:rPr>
          <w:rFonts w:ascii="Cambria" w:hAnsi="Cambria" w:cs="Courier New"/>
          <w:color w:val="000000"/>
        </w:rPr>
        <w:tab/>
      </w: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autoSpaceDE w:val="0"/>
        <w:autoSpaceDN w:val="0"/>
        <w:adjustRightInd w:val="0"/>
        <w:spacing w:before="0" w:after="0" w:line="240" w:lineRule="auto"/>
        <w:rPr>
          <w:rFonts w:ascii="Cambria" w:hAnsi="Cambria" w:cs="Courier New"/>
        </w:rPr>
      </w:pPr>
    </w:p>
    <w:p w:rsidR="00E36F8C" w:rsidRPr="003D7471" w:rsidRDefault="00E36F8C" w:rsidP="00E36F8C">
      <w:pPr>
        <w:rPr>
          <w:rFonts w:ascii="Cambria" w:hAnsi="Cambria"/>
        </w:rPr>
      </w:pPr>
      <w:r w:rsidRPr="003D7471">
        <w:rPr>
          <w:rFonts w:ascii="Cambria" w:hAnsi="Cambria" w:cs="Courier New"/>
          <w:color w:val="000000"/>
        </w:rPr>
        <w:tab/>
      </w:r>
    </w:p>
    <w:sectPr w:rsidR="00E36F8C" w:rsidRPr="003D7471" w:rsidSect="00013FB1">
      <w:footerReference w:type="default" r:id="rId10"/>
      <w:pgSz w:w="12240" w:h="15840"/>
      <w:pgMar w:top="720" w:right="720" w:bottom="720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C3C" w:rsidRDefault="00595C3C">
      <w:pPr>
        <w:spacing w:before="0" w:after="0" w:line="240" w:lineRule="auto"/>
      </w:pPr>
      <w:r>
        <w:separator/>
      </w:r>
    </w:p>
  </w:endnote>
  <w:endnote w:type="continuationSeparator" w:id="0">
    <w:p w:rsidR="00595C3C" w:rsidRDefault="00595C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FB1" w:rsidRDefault="00013FB1">
    <w:pPr>
      <w:pStyle w:val="Footer"/>
    </w:pPr>
  </w:p>
  <w:p w:rsidR="00013FB1" w:rsidRDefault="00013FB1">
    <w:pPr>
      <w:pStyle w:val="Footer"/>
    </w:pPr>
  </w:p>
  <w:p w:rsidR="00013FB1" w:rsidRDefault="00013FB1">
    <w:pPr>
      <w:pStyle w:val="Footer"/>
    </w:pPr>
  </w:p>
  <w:p w:rsidR="000A68CB" w:rsidRDefault="000A68C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F07BC"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C3C" w:rsidRDefault="00595C3C">
      <w:pPr>
        <w:spacing w:before="0" w:after="0" w:line="240" w:lineRule="auto"/>
      </w:pPr>
      <w:r>
        <w:separator/>
      </w:r>
    </w:p>
  </w:footnote>
  <w:footnote w:type="continuationSeparator" w:id="0">
    <w:p w:rsidR="00595C3C" w:rsidRDefault="00595C3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16"/>
    <w:rsid w:val="00013FB1"/>
    <w:rsid w:val="000A68CB"/>
    <w:rsid w:val="000B3F18"/>
    <w:rsid w:val="00137FF4"/>
    <w:rsid w:val="00176E56"/>
    <w:rsid w:val="001820F2"/>
    <w:rsid w:val="002163EE"/>
    <w:rsid w:val="002F45F8"/>
    <w:rsid w:val="003367CC"/>
    <w:rsid w:val="003806E6"/>
    <w:rsid w:val="003D7471"/>
    <w:rsid w:val="004010E8"/>
    <w:rsid w:val="00595C3C"/>
    <w:rsid w:val="005F07BC"/>
    <w:rsid w:val="006704D8"/>
    <w:rsid w:val="00770041"/>
    <w:rsid w:val="00984EEC"/>
    <w:rsid w:val="009935F6"/>
    <w:rsid w:val="00A82D36"/>
    <w:rsid w:val="00AF78DF"/>
    <w:rsid w:val="00BE50C0"/>
    <w:rsid w:val="00C02E11"/>
    <w:rsid w:val="00C45652"/>
    <w:rsid w:val="00C51D99"/>
    <w:rsid w:val="00E06B16"/>
    <w:rsid w:val="00E36F8C"/>
    <w:rsid w:val="00ED4D61"/>
    <w:rsid w:val="00F8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5017B-BC46-4BA3-BE11-A97C8542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0"/>
    <w:rsid w:val="00BE50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ag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C3A8-F2AD-4A0C-BBF2-366133049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3102</TotalTime>
  <Pages>22</Pages>
  <Words>4334</Words>
  <Characters>24708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 PROJECT REPORT</vt:lpstr>
    </vt:vector>
  </TitlesOfParts>
  <Company/>
  <LinksUpToDate>false</LinksUpToDate>
  <CharactersWithSpaces>28985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PROJECT REPORT</dc:title>
  <dc:subject>CS-589</dc:subject>
  <dc:creator>Saba Ghauri</dc:creator>
  <cp:keywords>A20336256</cp:keywords>
  <cp:lastModifiedBy>Saba Ghauri</cp:lastModifiedBy>
  <cp:revision>8</cp:revision>
  <dcterms:created xsi:type="dcterms:W3CDTF">2015-12-07T19:06:00Z</dcterms:created>
  <dcterms:modified xsi:type="dcterms:W3CDTF">2015-12-10T22:27:00Z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